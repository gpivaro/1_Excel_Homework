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7CA55E" w14:textId="77777777" w:rsidR="00D077E9" w:rsidRDefault="00D077E9" w:rsidP="00D70D02">
      <w:r>
        <w:rPr>
          <w:noProof/>
        </w:rPr>
        <w:drawing>
          <wp:anchor distT="0" distB="0" distL="114300" distR="114300" simplePos="0" relativeHeight="251658240" behindDoc="1" locked="0" layoutInCell="1" allowOverlap="1" wp14:anchorId="45659935" wp14:editId="65B35A8C">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2364D3C3" w14:textId="77777777" w:rsidTr="00D077E9">
        <w:trPr>
          <w:trHeight w:val="1894"/>
        </w:trPr>
        <w:tc>
          <w:tcPr>
            <w:tcW w:w="5580" w:type="dxa"/>
            <w:tcBorders>
              <w:top w:val="nil"/>
              <w:left w:val="nil"/>
              <w:bottom w:val="nil"/>
              <w:right w:val="nil"/>
            </w:tcBorders>
          </w:tcPr>
          <w:p w14:paraId="12E0EB1B" w14:textId="77777777" w:rsidR="00D077E9" w:rsidRDefault="00D077E9" w:rsidP="00D077E9">
            <w:r>
              <w:rPr>
                <w:noProof/>
              </w:rPr>
              <mc:AlternateContent>
                <mc:Choice Requires="wps">
                  <w:drawing>
                    <wp:inline distT="0" distB="0" distL="0" distR="0" wp14:anchorId="2CA593F6" wp14:editId="672A1BCE">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0648D371" w14:textId="49E9F26F" w:rsidR="00D077E9" w:rsidRPr="00D86945" w:rsidRDefault="00591B2A" w:rsidP="00591B2A">
                                  <w:pPr>
                                    <w:pStyle w:val="Title"/>
                                  </w:pPr>
                                  <w:r>
                                    <w:t>Excel Homework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CA593F6"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" filled="f" stroked="f" strokeweight=".5pt">
                      <v:textbox>
                        <w:txbxContent>
                          <w:p w14:paraId="0648D371" w14:textId="49E9F26F" w:rsidR="00D077E9" w:rsidRPr="00D86945" w:rsidRDefault="00591B2A" w:rsidP="00591B2A">
                            <w:pPr>
                              <w:pStyle w:val="Title"/>
                            </w:pPr>
                            <w:r>
                              <w:t>Excel Homework</w:t>
                            </w:r>
                          </w:p>
                        </w:txbxContent>
                      </v:textbox>
                      <w10:anchorlock/>
                    </v:shape>
                  </w:pict>
                </mc:Fallback>
              </mc:AlternateContent>
            </w:r>
          </w:p>
          <w:p w14:paraId="59A82A1F" w14:textId="77777777" w:rsidR="00D077E9" w:rsidRDefault="00D077E9" w:rsidP="00D077E9">
            <w:r>
              <w:rPr>
                <w:noProof/>
              </w:rPr>
              <mc:AlternateContent>
                <mc:Choice Requires="wps">
                  <w:drawing>
                    <wp:inline distT="0" distB="0" distL="0" distR="0" wp14:anchorId="5579AD10" wp14:editId="37F128FD">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C43FF34"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59635B10" w14:textId="77777777" w:rsidTr="00D077E9">
        <w:trPr>
          <w:trHeight w:val="7636"/>
        </w:trPr>
        <w:tc>
          <w:tcPr>
            <w:tcW w:w="5580" w:type="dxa"/>
            <w:tcBorders>
              <w:top w:val="nil"/>
              <w:left w:val="nil"/>
              <w:bottom w:val="nil"/>
              <w:right w:val="nil"/>
            </w:tcBorders>
          </w:tcPr>
          <w:p w14:paraId="6E1C93EA" w14:textId="77777777" w:rsidR="00D077E9" w:rsidRDefault="00D077E9" w:rsidP="00D077E9">
            <w:pPr>
              <w:rPr>
                <w:noProof/>
              </w:rPr>
            </w:pPr>
          </w:p>
        </w:tc>
      </w:tr>
      <w:tr w:rsidR="00D077E9" w14:paraId="78C318DF" w14:textId="77777777" w:rsidTr="00D077E9">
        <w:trPr>
          <w:trHeight w:val="2171"/>
        </w:trPr>
        <w:tc>
          <w:tcPr>
            <w:tcW w:w="5580" w:type="dxa"/>
            <w:tcBorders>
              <w:top w:val="nil"/>
              <w:left w:val="nil"/>
              <w:bottom w:val="nil"/>
              <w:right w:val="nil"/>
            </w:tcBorders>
          </w:tcPr>
          <w:sdt>
            <w:sdtPr>
              <w:id w:val="1080870105"/>
              <w:placeholder>
                <w:docPart w:val="34763D0FCE31415CB0B976F3D6CC6970"/>
              </w:placeholder>
              <w15:appearance w15:val="hidden"/>
            </w:sdtPr>
            <w:sdtEndPr/>
            <w:sdtContent>
              <w:p w14:paraId="53A953BF" w14:textId="489F4004"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584DFB">
                  <w:rPr>
                    <w:rStyle w:val="SubtitleChar"/>
                    <w:b w:val="0"/>
                    <w:noProof/>
                  </w:rPr>
                  <w:t>August 8</w:t>
                </w:r>
                <w:r w:rsidRPr="00D86945">
                  <w:rPr>
                    <w:rStyle w:val="SubtitleChar"/>
                    <w:b w:val="0"/>
                  </w:rPr>
                  <w:fldChar w:fldCharType="end"/>
                </w:r>
              </w:p>
            </w:sdtContent>
          </w:sdt>
          <w:p w14:paraId="21FEA58C"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39BE3426" wp14:editId="50E35F29">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3D0D33B"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4121B98F" w14:textId="77777777" w:rsidR="00D077E9" w:rsidRDefault="00D077E9" w:rsidP="00D077E9">
            <w:pPr>
              <w:rPr>
                <w:noProof/>
                <w:sz w:val="10"/>
                <w:szCs w:val="10"/>
              </w:rPr>
            </w:pPr>
          </w:p>
          <w:p w14:paraId="45D88AA6" w14:textId="77777777" w:rsidR="00D077E9" w:rsidRDefault="00D077E9" w:rsidP="00D077E9">
            <w:pPr>
              <w:rPr>
                <w:noProof/>
                <w:sz w:val="10"/>
                <w:szCs w:val="10"/>
              </w:rPr>
            </w:pPr>
          </w:p>
          <w:p w14:paraId="1F4BEB22" w14:textId="43A8B6D2" w:rsidR="00D077E9" w:rsidRDefault="00D33B99" w:rsidP="00D077E9">
            <w:sdt>
              <w:sdtPr>
                <w:id w:val="-1740469667"/>
                <w:placeholder>
                  <w:docPart w:val="67F60A3A92344EB39B0B7F450D064534"/>
                </w:placeholder>
                <w15:appearance w15:val="hidden"/>
              </w:sdtPr>
              <w:sdtEndPr/>
              <w:sdtContent>
                <w:r w:rsidR="00591B2A">
                  <w:t>Rice University Data Analytics Bootcamp</w:t>
                </w:r>
              </w:sdtContent>
            </w:sdt>
          </w:p>
          <w:p w14:paraId="3E882F40" w14:textId="6EA67D97" w:rsidR="00D077E9" w:rsidRDefault="00D077E9" w:rsidP="00D077E9">
            <w:r w:rsidRPr="00B231E5">
              <w:t>Authored by:</w:t>
            </w:r>
            <w:r>
              <w:t xml:space="preserve"> </w:t>
            </w:r>
            <w:sdt>
              <w:sdtPr>
                <w:alias w:val="Your Name"/>
                <w:tag w:val="Your Name"/>
                <w:id w:val="-180584491"/>
                <w:placeholder>
                  <w:docPart w:val="44830FA6DF194B29B9B1E9A847224AE5"/>
                </w:placeholder>
                <w:dataBinding w:prefixMappings="xmlns:ns0='http://schemas.microsoft.com/office/2006/coverPageProps' " w:xpath="/ns0:CoverPageProperties[1]/ns0:CompanyFax[1]" w:storeItemID="{55AF091B-3C7A-41E3-B477-F2FDAA23CFDA}"/>
                <w15:appearance w15:val="hidden"/>
                <w:text w:multiLine="1"/>
              </w:sdtPr>
              <w:sdtEndPr/>
              <w:sdtContent>
                <w:r w:rsidR="00591B2A">
                  <w:t>Gabriel Pivaro</w:t>
                </w:r>
              </w:sdtContent>
            </w:sdt>
          </w:p>
          <w:p w14:paraId="09897110" w14:textId="77777777" w:rsidR="00D077E9" w:rsidRPr="00D86945" w:rsidRDefault="00D077E9" w:rsidP="00D077E9">
            <w:pPr>
              <w:rPr>
                <w:noProof/>
                <w:sz w:val="10"/>
                <w:szCs w:val="10"/>
              </w:rPr>
            </w:pPr>
          </w:p>
        </w:tc>
      </w:tr>
    </w:tbl>
    <w:p w14:paraId="6F9E2DB4" w14:textId="77777777" w:rsidR="00D077E9" w:rsidRDefault="00D077E9">
      <w:pPr>
        <w:spacing w:after="200"/>
      </w:pPr>
      <w:r w:rsidRPr="00D967AC">
        <w:rPr>
          <w:noProof/>
        </w:rPr>
        <w:drawing>
          <wp:anchor distT="0" distB="0" distL="114300" distR="114300" simplePos="0" relativeHeight="251661312" behindDoc="0" locked="0" layoutInCell="1" allowOverlap="1" wp14:anchorId="3DC67B11" wp14:editId="026C067C">
            <wp:simplePos x="0" y="0"/>
            <wp:positionH relativeFrom="column">
              <wp:posOffset>4951730</wp:posOffset>
            </wp:positionH>
            <wp:positionV relativeFrom="paragraph">
              <wp:posOffset>7353997</wp:posOffset>
            </wp:positionV>
            <wp:extent cx="1483995" cy="643890"/>
            <wp:effectExtent l="0" t="0" r="0" b="3810"/>
            <wp:wrapNone/>
            <wp:docPr id="12" name="Graphic 201" descr="logo-placeholder">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483995" cy="6438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05416538" wp14:editId="21BA5691">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4C0B20"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552C1456" wp14:editId="1714F9AB">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D09D3E"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" fillcolor="white [3212]" stroked="f" strokeweight="2pt">
                <w10:wrap anchory="page"/>
              </v:rect>
            </w:pict>
          </mc:Fallback>
        </mc:AlternateContent>
      </w:r>
      <w:r>
        <w:br w:type="page"/>
      </w:r>
    </w:p>
    <w:p w14:paraId="224C34A0" w14:textId="3F87FFF2" w:rsidR="00D077E9" w:rsidRDefault="00805BC9" w:rsidP="00D077E9">
      <w:pPr>
        <w:pStyle w:val="Heading1"/>
      </w:pPr>
      <w:r>
        <w:lastRenderedPageBreak/>
        <w:t>Excel Homework: Kickstart My Chart</w:t>
      </w:r>
    </w:p>
    <w:tbl>
      <w:tblPr>
        <w:tblW w:w="9999" w:type="dxa"/>
        <w:tblInd w:w="40" w:type="dxa"/>
        <w:tblCellMar>
          <w:left w:w="0" w:type="dxa"/>
          <w:right w:w="0" w:type="dxa"/>
        </w:tblCellMar>
        <w:tblLook w:val="0000" w:firstRow="0" w:lastRow="0" w:firstColumn="0" w:lastColumn="0" w:noHBand="0" w:noVBand="0"/>
      </w:tblPr>
      <w:tblGrid>
        <w:gridCol w:w="9999"/>
      </w:tblGrid>
      <w:tr w:rsidR="00D077E9" w14:paraId="09549E37" w14:textId="77777777" w:rsidTr="00DF027C">
        <w:trPr>
          <w:trHeight w:val="3546"/>
        </w:trPr>
        <w:tc>
          <w:tcPr>
            <w:tcW w:w="9999" w:type="dxa"/>
          </w:tcPr>
          <w:sdt>
            <w:sdtPr>
              <w:id w:val="1660650702"/>
              <w:placeholder>
                <w:docPart w:val="A63C6FEFCCDC4493B9C7FFE51D212A3E"/>
              </w:placeholder>
              <w15:dataBinding w:prefixMappings="xmlns:ns0='http://schemas.microsoft.com/temp/samples' " w:xpath="/ns0:employees[1]/ns0:employee[1]/ns0:CompanyName[1]" w:storeItemID="{00000000-0000-0000-0000-000000000000}"/>
              <w15:appearance w15:val="hidden"/>
            </w:sdtPr>
            <w:sdtEndPr/>
            <w:sdtContent>
              <w:p w14:paraId="608B96B2" w14:textId="61558C3C" w:rsidR="00D077E9" w:rsidRDefault="00805BC9" w:rsidP="00805BC9">
                <w:pPr>
                  <w:pStyle w:val="Heading2"/>
                  <w:jc w:val="both"/>
                </w:pPr>
                <w:r>
                  <w:t>Background</w:t>
                </w:r>
              </w:p>
            </w:sdtContent>
          </w:sdt>
          <w:p w14:paraId="662109D2" w14:textId="77777777" w:rsidR="00DF027C" w:rsidRDefault="00DF027C" w:rsidP="00805BC9">
            <w:pPr>
              <w:jc w:val="both"/>
            </w:pPr>
          </w:p>
          <w:p w14:paraId="379426F3" w14:textId="774EF28D" w:rsidR="00805BC9" w:rsidRDefault="00805BC9" w:rsidP="00805BC9">
            <w:pPr>
              <w:pStyle w:val="Content"/>
              <w:jc w:val="both"/>
            </w:pPr>
            <w:r>
              <w:t xml:space="preserve">Over $2 billion has been raised using the massively successful crowdfunding service, Kickstarter, but not every project has found success. Of the more than 300,000 projects launched on Kickstarter, </w:t>
            </w:r>
            <w:r w:rsidRPr="00805BC9">
              <w:rPr>
                <w:u w:val="single"/>
              </w:rPr>
              <w:t>only a third</w:t>
            </w:r>
            <w:r>
              <w:t xml:space="preserve"> have made it through the funding process with a positive outcome.</w:t>
            </w:r>
          </w:p>
          <w:p w14:paraId="2ABBF7DF" w14:textId="77777777" w:rsidR="00805BC9" w:rsidRDefault="00805BC9" w:rsidP="00805BC9">
            <w:pPr>
              <w:pStyle w:val="Content"/>
              <w:jc w:val="both"/>
            </w:pPr>
          </w:p>
          <w:p w14:paraId="1C82B15B" w14:textId="233C63FD" w:rsidR="00DF027C" w:rsidRPr="00DF027C" w:rsidRDefault="00805BC9" w:rsidP="00805BC9">
            <w:pPr>
              <w:pStyle w:val="Content"/>
              <w:jc w:val="both"/>
            </w:pPr>
            <w:r>
              <w:t>Getting funded on Kickstarter requires meeting or exceeding the project's initial goal, so many organizations spend months looking through past projects in an attempt to discover some trick for finding success. For this week's homework, you will organize and analyze a database of 4,000 past projects in order to uncover any hidden trends.</w:t>
            </w:r>
          </w:p>
          <w:p w14:paraId="5CDAB165" w14:textId="77777777" w:rsidR="00DF027C" w:rsidRDefault="00DF027C" w:rsidP="00805BC9">
            <w:pPr>
              <w:jc w:val="both"/>
            </w:pPr>
          </w:p>
          <w:p w14:paraId="4CD45884" w14:textId="0787943F" w:rsidR="00DF027C" w:rsidRDefault="00DF027C" w:rsidP="00805BC9">
            <w:pPr>
              <w:pStyle w:val="Content"/>
              <w:jc w:val="both"/>
            </w:pPr>
          </w:p>
        </w:tc>
      </w:tr>
      <w:tr w:rsidR="00DF027C" w14:paraId="3E7B93CF" w14:textId="77777777" w:rsidTr="00DF027C">
        <w:trPr>
          <w:trHeight w:val="1899"/>
        </w:trPr>
        <w:tc>
          <w:tcPr>
            <w:tcW w:w="9999" w:type="dxa"/>
            <w:shd w:val="clear" w:color="auto" w:fill="F2F2F2" w:themeFill="background1" w:themeFillShade="F2"/>
            <w:vAlign w:val="center"/>
          </w:tcPr>
          <w:p w14:paraId="0E466ACB" w14:textId="77777777" w:rsidR="00DF027C" w:rsidRPr="00DF027C" w:rsidRDefault="00DF027C" w:rsidP="00DF027C">
            <w:pPr>
              <w:pStyle w:val="EmphasisText"/>
              <w:jc w:val="center"/>
            </w:pPr>
            <w:r>
              <w:rPr>
                <w:noProof/>
              </w:rPr>
              <mc:AlternateContent>
                <mc:Choice Requires="wps">
                  <w:drawing>
                    <wp:inline distT="0" distB="0" distL="0" distR="0" wp14:anchorId="1ABAC11B" wp14:editId="6DE33498">
                      <wp:extent cx="5422005" cy="1123950"/>
                      <wp:effectExtent l="0" t="0" r="0" b="0"/>
                      <wp:docPr id="7" name="Text Box 7"/>
                      <wp:cNvGraphicFramePr/>
                      <a:graphic xmlns:a="http://schemas.openxmlformats.org/drawingml/2006/main">
                        <a:graphicData uri="http://schemas.microsoft.com/office/word/2010/wordprocessingShape">
                          <wps:wsp>
                            <wps:cNvSpPr txBox="1"/>
                            <wps:spPr>
                              <a:xfrm>
                                <a:off x="0" y="0"/>
                                <a:ext cx="5422005" cy="1123950"/>
                              </a:xfrm>
                              <a:prstGeom prst="rect">
                                <a:avLst/>
                              </a:prstGeom>
                              <a:noFill/>
                              <a:ln w="6350">
                                <a:noFill/>
                              </a:ln>
                            </wps:spPr>
                            <wps:txbx>
                              <w:txbxContent>
                                <w:p w14:paraId="7A4778D3" w14:textId="4C1E2D83" w:rsidR="00DF027C" w:rsidRDefault="00DF027C" w:rsidP="00DF027C">
                                  <w:pPr>
                                    <w:jc w:val="center"/>
                                  </w:pPr>
                                  <w:r>
                                    <w:rPr>
                                      <w:i/>
                                      <w:sz w:val="36"/>
                                    </w:rPr>
                                    <w:t>“</w:t>
                                  </w:r>
                                  <w:r w:rsidR="00805BC9" w:rsidRPr="00805BC9">
                                    <w:rPr>
                                      <w:i/>
                                      <w:sz w:val="36"/>
                                    </w:rPr>
                                    <w:t>Of the more than 300,000 projects launched on Kickstarter, only a third have made it through the funding process with a positive outcome</w:t>
                                  </w:r>
                                  <w:r w:rsidR="00805BC9">
                                    <w:rPr>
                                      <w:i/>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BAC11B" id="Text Box 7" o:spid="_x0000_s1027" type="#_x0000_t202" style="width:426.95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" filled="f" stroked="f" strokeweight=".5pt">
                      <v:textbox>
                        <w:txbxContent>
                          <w:p w14:paraId="7A4778D3" w14:textId="4C1E2D83" w:rsidR="00DF027C" w:rsidRDefault="00DF027C" w:rsidP="00DF027C">
                            <w:pPr>
                              <w:jc w:val="center"/>
                            </w:pPr>
                            <w:r>
                              <w:rPr>
                                <w:i/>
                                <w:sz w:val="36"/>
                              </w:rPr>
                              <w:t>“</w:t>
                            </w:r>
                            <w:r w:rsidR="00805BC9" w:rsidRPr="00805BC9">
                              <w:rPr>
                                <w:i/>
                                <w:sz w:val="36"/>
                              </w:rPr>
                              <w:t>Of the more than 300,000 projects launched on Kickstarter, only a third have made it through the funding process with a positive outcome</w:t>
                            </w:r>
                            <w:r w:rsidR="00805BC9">
                              <w:rPr>
                                <w:i/>
                                <w:sz w:val="36"/>
                              </w:rPr>
                              <w:t>.”</w:t>
                            </w:r>
                          </w:p>
                        </w:txbxContent>
                      </v:textbox>
                      <w10:anchorlock/>
                    </v:shape>
                  </w:pict>
                </mc:Fallback>
              </mc:AlternateContent>
            </w:r>
          </w:p>
        </w:tc>
      </w:tr>
    </w:tbl>
    <w:p w14:paraId="3EB92ED2" w14:textId="523238E7" w:rsidR="00002905" w:rsidRDefault="00002905" w:rsidP="00DF027C"/>
    <w:p w14:paraId="6BBDE782" w14:textId="6F674E26" w:rsidR="00805BC9" w:rsidRDefault="00805BC9" w:rsidP="00DF027C"/>
    <w:p w14:paraId="692E059B" w14:textId="259A0A9D" w:rsidR="00805BC9" w:rsidRDefault="00805BC9" w:rsidP="00DF027C"/>
    <w:p w14:paraId="2195F3D1" w14:textId="10B7570B" w:rsidR="00805BC9" w:rsidRDefault="00805BC9" w:rsidP="00DF027C"/>
    <w:p w14:paraId="64930AB9" w14:textId="780F5137" w:rsidR="00805BC9" w:rsidRDefault="00805BC9" w:rsidP="00DF027C"/>
    <w:p w14:paraId="7EABAE67" w14:textId="1B4E9656" w:rsidR="00805BC9" w:rsidRDefault="00805BC9" w:rsidP="00DF027C"/>
    <w:p w14:paraId="30EA30E4" w14:textId="236277E4" w:rsidR="00805BC9" w:rsidRDefault="00805BC9" w:rsidP="00DF027C"/>
    <w:p w14:paraId="139E303C" w14:textId="36AD2F6F" w:rsidR="00805BC9" w:rsidRDefault="00805BC9" w:rsidP="00DF027C"/>
    <w:p w14:paraId="2D0193A9" w14:textId="308A882C" w:rsidR="00805BC9" w:rsidRDefault="00805BC9" w:rsidP="00DF027C"/>
    <w:p w14:paraId="4D96C84A" w14:textId="2C8EA397" w:rsidR="00805BC9" w:rsidRDefault="00805BC9" w:rsidP="00DF027C"/>
    <w:p w14:paraId="77269020" w14:textId="77777777" w:rsidR="00805BC9" w:rsidRDefault="00805BC9" w:rsidP="00DF027C"/>
    <w:p w14:paraId="551D5DE5" w14:textId="62A7F933" w:rsidR="00002905" w:rsidRDefault="00002905" w:rsidP="00DF027C"/>
    <w:p w14:paraId="29D62D76" w14:textId="134747EF" w:rsidR="00002905" w:rsidRDefault="00002905" w:rsidP="00002905">
      <w:pPr>
        <w:pStyle w:val="ListParagraph"/>
        <w:numPr>
          <w:ilvl w:val="0"/>
          <w:numId w:val="2"/>
        </w:numPr>
      </w:pPr>
      <w:r>
        <w:lastRenderedPageBreak/>
        <w:t>Given the provided data, what are three conclusions we can draw about Kickstarter campaigns?</w:t>
      </w:r>
    </w:p>
    <w:p w14:paraId="309F54B2" w14:textId="661D613D" w:rsidR="008C78A6" w:rsidRDefault="00237F14" w:rsidP="008C78A6">
      <w:pPr>
        <w:pStyle w:val="ListParagraph"/>
        <w:numPr>
          <w:ilvl w:val="1"/>
          <w:numId w:val="2"/>
        </w:numPr>
      </w:pPr>
      <w:r>
        <w:t>Most of</w:t>
      </w:r>
      <w:r w:rsidR="008C78A6">
        <w:t xml:space="preserve"> the campaigns are from the </w:t>
      </w:r>
      <w:r>
        <w:t>theater</w:t>
      </w:r>
      <w:r w:rsidR="008C78A6">
        <w:t xml:space="preserve"> area.</w:t>
      </w:r>
    </w:p>
    <w:p w14:paraId="1C51D193" w14:textId="1DE9D9E0" w:rsidR="00237F14" w:rsidRDefault="00237F14" w:rsidP="008C78A6">
      <w:pPr>
        <w:pStyle w:val="ListParagraph"/>
        <w:numPr>
          <w:ilvl w:val="1"/>
          <w:numId w:val="2"/>
        </w:numPr>
      </w:pPr>
      <w:r>
        <w:t>The sub-category play has dominated the number of campaigns.</w:t>
      </w:r>
    </w:p>
    <w:p w14:paraId="476FC372" w14:textId="791A17C4" w:rsidR="00237F14" w:rsidRDefault="00237F14" w:rsidP="008C78A6">
      <w:pPr>
        <w:pStyle w:val="ListParagraph"/>
        <w:numPr>
          <w:ilvl w:val="1"/>
          <w:numId w:val="2"/>
        </w:numPr>
      </w:pPr>
      <w:r>
        <w:t>From April to September the successful rate of the campaigns has a clear decrease rate.</w:t>
      </w:r>
    </w:p>
    <w:p w14:paraId="71A99F0A" w14:textId="77777777" w:rsidR="008C78A6" w:rsidRDefault="008C78A6" w:rsidP="008C78A6">
      <w:pPr>
        <w:pStyle w:val="ListParagraph"/>
      </w:pPr>
    </w:p>
    <w:p w14:paraId="189ACE27" w14:textId="09BA16C3" w:rsidR="00002905" w:rsidRDefault="00002905" w:rsidP="00002905">
      <w:pPr>
        <w:pStyle w:val="ListParagraph"/>
        <w:numPr>
          <w:ilvl w:val="0"/>
          <w:numId w:val="2"/>
        </w:numPr>
      </w:pPr>
      <w:r>
        <w:t>What are some limitations of this dataset?</w:t>
      </w:r>
    </w:p>
    <w:p w14:paraId="4307DB68" w14:textId="2C4AF3A8" w:rsidR="00584DFB" w:rsidRDefault="00584DFB" w:rsidP="00584DFB">
      <w:pPr>
        <w:pStyle w:val="ListParagraph"/>
        <w:numPr>
          <w:ilvl w:val="1"/>
          <w:numId w:val="2"/>
        </w:numPr>
      </w:pPr>
      <w:r>
        <w:t>The dataset does not show how much is the minimum donation for each campaign. In other words, how much is a share or quota of the campaign.</w:t>
      </w:r>
    </w:p>
    <w:p w14:paraId="67C45964" w14:textId="77777777" w:rsidR="008C78A6" w:rsidRDefault="008C78A6" w:rsidP="008C78A6">
      <w:pPr>
        <w:pStyle w:val="ListParagraph"/>
      </w:pPr>
    </w:p>
    <w:p w14:paraId="610FFFA7" w14:textId="4A30DA76" w:rsidR="00002905" w:rsidRDefault="00002905" w:rsidP="00002905">
      <w:pPr>
        <w:pStyle w:val="ListParagraph"/>
        <w:numPr>
          <w:ilvl w:val="0"/>
          <w:numId w:val="2"/>
        </w:numPr>
      </w:pPr>
      <w:r>
        <w:t>What are some other possible tables and/or graphs that we could create?</w:t>
      </w:r>
    </w:p>
    <w:p w14:paraId="4F39B011" w14:textId="3AC75925" w:rsidR="008C78A6" w:rsidRDefault="008C78A6" w:rsidP="008C78A6">
      <w:pPr>
        <w:pStyle w:val="ListParagraph"/>
        <w:numPr>
          <w:ilvl w:val="1"/>
          <w:numId w:val="2"/>
        </w:numPr>
      </w:pPr>
      <w:r>
        <w:t>The average time a campaign is open. This could give an idea if the time is related with the outcome of the campaign.</w:t>
      </w:r>
    </w:p>
    <w:p w14:paraId="1B3ED46C" w14:textId="07FF7143" w:rsidR="00002905" w:rsidRDefault="00002905" w:rsidP="00002905"/>
    <w:p w14:paraId="6DA8C891" w14:textId="7F234979" w:rsidR="00002905" w:rsidRDefault="00002905" w:rsidP="00002905"/>
    <w:p w14:paraId="7EAF42EF" w14:textId="24A7C722" w:rsidR="0058260B" w:rsidRDefault="0058260B" w:rsidP="0058260B"/>
    <w:p w14:paraId="538F2404" w14:textId="35657DED" w:rsidR="0058260B" w:rsidRDefault="0058260B" w:rsidP="0058260B"/>
    <w:p w14:paraId="119CCA16" w14:textId="30251C9A" w:rsidR="0058260B" w:rsidRDefault="0058260B" w:rsidP="0058260B">
      <w:r>
        <w:rPr>
          <w:noProof/>
        </w:rPr>
        <w:drawing>
          <wp:inline distT="0" distB="0" distL="0" distR="0" wp14:anchorId="3C3DB509" wp14:editId="74FC4B15">
            <wp:extent cx="6309360" cy="3185795"/>
            <wp:effectExtent l="0" t="0" r="15240" b="14605"/>
            <wp:docPr id="9" name="Chart 9">
              <a:extLst xmlns:a="http://schemas.openxmlformats.org/drawingml/2006/main">
                <a:ext uri="{FF2B5EF4-FFF2-40B4-BE49-F238E27FC236}">
                  <a16:creationId xmlns:a16="http://schemas.microsoft.com/office/drawing/2014/main" id="{BF8B0721-B2D9-4822-B7B5-6BB1D3B4B4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AC70841" w14:textId="7EDB5E72" w:rsidR="0058260B" w:rsidRDefault="0058260B" w:rsidP="0058260B"/>
    <w:p w14:paraId="40C347FB" w14:textId="1EAD38BC" w:rsidR="0058260B" w:rsidRDefault="0058260B" w:rsidP="0058260B"/>
    <w:p w14:paraId="766641E3" w14:textId="4BFA8724" w:rsidR="0058260B" w:rsidRDefault="0058260B" w:rsidP="0058260B"/>
    <w:p w14:paraId="651F5CA6" w14:textId="7F322DB5" w:rsidR="0058260B" w:rsidRDefault="0058260B" w:rsidP="0058260B"/>
    <w:p w14:paraId="43107E0D" w14:textId="1CFA8D04" w:rsidR="0058260B" w:rsidRDefault="0058260B" w:rsidP="0058260B">
      <w:r>
        <w:rPr>
          <w:noProof/>
        </w:rPr>
        <w:drawing>
          <wp:inline distT="0" distB="0" distL="0" distR="0" wp14:anchorId="5300852E" wp14:editId="064C8945">
            <wp:extent cx="6309360" cy="3162935"/>
            <wp:effectExtent l="0" t="0" r="15240" b="18415"/>
            <wp:docPr id="11" name="Chart 11">
              <a:extLst xmlns:a="http://schemas.openxmlformats.org/drawingml/2006/main">
                <a:ext uri="{FF2B5EF4-FFF2-40B4-BE49-F238E27FC236}">
                  <a16:creationId xmlns:a16="http://schemas.microsoft.com/office/drawing/2014/main" id="{2759F134-D861-449B-A379-8532147259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C156652" w14:textId="0C03445D" w:rsidR="0058260B" w:rsidRDefault="0058260B" w:rsidP="0058260B"/>
    <w:p w14:paraId="74625EE7" w14:textId="7CDFA9D1" w:rsidR="0058260B" w:rsidRDefault="0058260B" w:rsidP="0058260B"/>
    <w:p w14:paraId="2B82B854" w14:textId="50E63CAA" w:rsidR="0058260B" w:rsidRDefault="0058260B" w:rsidP="0058260B"/>
    <w:p w14:paraId="2BB230E8" w14:textId="03D4DC67" w:rsidR="0058260B" w:rsidRDefault="009F0FEF" w:rsidP="0058260B">
      <w:r>
        <w:rPr>
          <w:noProof/>
        </w:rPr>
        <w:drawing>
          <wp:inline distT="0" distB="0" distL="0" distR="0" wp14:anchorId="18180199" wp14:editId="570A65A2">
            <wp:extent cx="6309360" cy="3465195"/>
            <wp:effectExtent l="0" t="0" r="15240" b="1905"/>
            <wp:docPr id="13" name="Chart 13">
              <a:extLst xmlns:a="http://schemas.openxmlformats.org/drawingml/2006/main">
                <a:ext uri="{FF2B5EF4-FFF2-40B4-BE49-F238E27FC236}">
                  <a16:creationId xmlns:a16="http://schemas.microsoft.com/office/drawing/2014/main" id="{3ECF14C6-90ED-491A-96ED-46BF6C6E4D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7B3DDBF" w14:textId="0A4EC06E" w:rsidR="0058260B" w:rsidRDefault="0058260B" w:rsidP="0058260B"/>
    <w:p w14:paraId="0A38FFD9" w14:textId="44E9DA88" w:rsidR="0058260B" w:rsidRDefault="0058260B" w:rsidP="0058260B"/>
    <w:p w14:paraId="5A7175B6" w14:textId="4FA06A35" w:rsidR="009F0FEF" w:rsidRDefault="009F0FEF" w:rsidP="0058260B">
      <w:r>
        <w:rPr>
          <w:noProof/>
        </w:rPr>
        <w:lastRenderedPageBreak/>
        <w:drawing>
          <wp:inline distT="0" distB="0" distL="0" distR="0" wp14:anchorId="683328AC" wp14:editId="3847B592">
            <wp:extent cx="6309360" cy="2381885"/>
            <wp:effectExtent l="0" t="0" r="15240" b="18415"/>
            <wp:docPr id="14" name="Chart 14">
              <a:extLst xmlns:a="http://schemas.openxmlformats.org/drawingml/2006/main">
                <a:ext uri="{FF2B5EF4-FFF2-40B4-BE49-F238E27FC236}">
                  <a16:creationId xmlns:a16="http://schemas.microsoft.com/office/drawing/2014/main" id="{17FED786-6A85-4573-ADD0-067592E82D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8176226" w14:textId="141D1F0E" w:rsidR="006A235D" w:rsidRDefault="006A235D" w:rsidP="0058260B"/>
    <w:p w14:paraId="6BD389C4" w14:textId="77777777" w:rsidR="00F964DE" w:rsidRDefault="00F964DE" w:rsidP="0058260B"/>
    <w:p w14:paraId="3C3D07FF" w14:textId="26B43EA2" w:rsidR="006A235D" w:rsidRDefault="00F964DE" w:rsidP="0058260B">
      <w:r>
        <w:t>Bonus:</w:t>
      </w:r>
    </w:p>
    <w:p w14:paraId="20EB4DFB" w14:textId="7E1B64EE" w:rsidR="006A235D" w:rsidRDefault="006A235D" w:rsidP="0058260B"/>
    <w:p w14:paraId="7BFBFAFD" w14:textId="0A6AFA32" w:rsidR="006A235D" w:rsidRDefault="006A235D" w:rsidP="006A235D">
      <w:pPr>
        <w:jc w:val="center"/>
      </w:pPr>
      <w:r w:rsidRPr="006A235D">
        <w:drawing>
          <wp:inline distT="0" distB="0" distL="0" distR="0" wp14:anchorId="78C437AD" wp14:editId="3FEED3EA">
            <wp:extent cx="4933950" cy="1533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3950" cy="1533525"/>
                    </a:xfrm>
                    <a:prstGeom prst="rect">
                      <a:avLst/>
                    </a:prstGeom>
                    <a:noFill/>
                    <a:ln>
                      <a:noFill/>
                    </a:ln>
                  </pic:spPr>
                </pic:pic>
              </a:graphicData>
            </a:graphic>
          </wp:inline>
        </w:drawing>
      </w:r>
    </w:p>
    <w:p w14:paraId="3A7ABDAC" w14:textId="11CB3758" w:rsidR="006A235D" w:rsidRDefault="006A235D" w:rsidP="006A235D"/>
    <w:p w14:paraId="3C16E5DD" w14:textId="557D2048" w:rsidR="006A235D" w:rsidRDefault="006A235D" w:rsidP="006A235D"/>
    <w:p w14:paraId="070BC7F7" w14:textId="77777777" w:rsidR="006A235D" w:rsidRDefault="006A235D" w:rsidP="006A235D">
      <w:r>
        <w:t>Q1. Use your data to determine whether the mean or the median summarizes the data more meaningfully.</w:t>
      </w:r>
      <w:r>
        <w:tab/>
      </w:r>
    </w:p>
    <w:p w14:paraId="41E12357" w14:textId="7B79B46E" w:rsidR="006A235D" w:rsidRDefault="006A235D" w:rsidP="006A235D">
      <w:pPr>
        <w:ind w:firstLine="720"/>
      </w:pPr>
      <w:r>
        <w:t>A: There is a considerable number of outliers. Therefore, the mean might be influenced by these outliers. In this case, the median can be more accurate to summarize the data.</w:t>
      </w:r>
      <w:r>
        <w:tab/>
      </w:r>
      <w:r>
        <w:tab/>
      </w:r>
      <w:r>
        <w:tab/>
      </w:r>
      <w:r>
        <w:tab/>
      </w:r>
      <w:r>
        <w:tab/>
      </w:r>
      <w:r>
        <w:tab/>
      </w:r>
    </w:p>
    <w:p w14:paraId="7515A4A2" w14:textId="77777777" w:rsidR="006A235D" w:rsidRDefault="006A235D" w:rsidP="006A235D">
      <w:r>
        <w:tab/>
      </w:r>
      <w:r>
        <w:tab/>
      </w:r>
      <w:r>
        <w:tab/>
      </w:r>
      <w:r>
        <w:tab/>
      </w:r>
      <w:r>
        <w:tab/>
      </w:r>
      <w:r>
        <w:tab/>
      </w:r>
    </w:p>
    <w:p w14:paraId="5A59C77F" w14:textId="3C417F2D" w:rsidR="006A235D" w:rsidRDefault="006A235D" w:rsidP="006A235D">
      <w:r>
        <w:t>Q2. Use your data to determine if there is more variability with successful or unsuccessful campaigns. Does this make sense? Why or why not?</w:t>
      </w:r>
      <w:r>
        <w:tab/>
      </w:r>
      <w:r>
        <w:tab/>
      </w:r>
      <w:r>
        <w:tab/>
      </w:r>
    </w:p>
    <w:p w14:paraId="3C4C518F" w14:textId="290A3E24" w:rsidR="006A235D" w:rsidRPr="00D70D02" w:rsidRDefault="006A235D" w:rsidP="006A235D">
      <w:pPr>
        <w:ind w:firstLine="720"/>
      </w:pPr>
      <w:r>
        <w:t xml:space="preserve">A: Using the results of variance, we clearly see that there is much more variability in the </w:t>
      </w:r>
      <w:r>
        <w:t>successful</w:t>
      </w:r>
      <w:r>
        <w:t xml:space="preserve"> </w:t>
      </w:r>
      <w:r>
        <w:t>campaigns</w:t>
      </w:r>
      <w:r>
        <w:t>.</w:t>
      </w:r>
      <w:r>
        <w:t xml:space="preserve"> </w:t>
      </w:r>
      <w:r>
        <w:t xml:space="preserve">The result might be explained by the lower number of backers in the </w:t>
      </w:r>
      <w:r>
        <w:t>successful</w:t>
      </w:r>
      <w:r>
        <w:t xml:space="preserve"> </w:t>
      </w:r>
      <w:r>
        <w:t>campaigns</w:t>
      </w:r>
      <w:r>
        <w:t>.</w:t>
      </w:r>
      <w:r>
        <w:tab/>
      </w:r>
      <w:r>
        <w:tab/>
      </w:r>
      <w:r>
        <w:tab/>
      </w:r>
      <w:r>
        <w:tab/>
      </w:r>
      <w:r>
        <w:tab/>
      </w:r>
      <w:r>
        <w:tab/>
      </w:r>
    </w:p>
    <w:sectPr w:rsidR="006A235D" w:rsidRPr="00D70D02" w:rsidSect="00DF027C">
      <w:headerReference w:type="default" r:id="rId16"/>
      <w:footerReference w:type="default" r:id="rId17"/>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408CD8" w14:textId="77777777" w:rsidR="00D33B99" w:rsidRDefault="00D33B99">
      <w:r>
        <w:separator/>
      </w:r>
    </w:p>
    <w:p w14:paraId="626828C3" w14:textId="77777777" w:rsidR="00D33B99" w:rsidRDefault="00D33B99"/>
  </w:endnote>
  <w:endnote w:type="continuationSeparator" w:id="0">
    <w:p w14:paraId="3B92BE0E" w14:textId="77777777" w:rsidR="00D33B99" w:rsidRDefault="00D33B99">
      <w:r>
        <w:continuationSeparator/>
      </w:r>
    </w:p>
    <w:p w14:paraId="0791E081" w14:textId="77777777" w:rsidR="00D33B99" w:rsidRDefault="00D33B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748919"/>
      <w:docPartObj>
        <w:docPartGallery w:val="Page Numbers (Bottom of Page)"/>
        <w:docPartUnique/>
      </w:docPartObj>
    </w:sdtPr>
    <w:sdtEndPr>
      <w:rPr>
        <w:noProof/>
      </w:rPr>
    </w:sdtEndPr>
    <w:sdtContent>
      <w:p w14:paraId="5A533C88"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46460CCA"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0D34E8" w14:textId="77777777" w:rsidR="00D33B99" w:rsidRDefault="00D33B99">
      <w:r>
        <w:separator/>
      </w:r>
    </w:p>
    <w:p w14:paraId="37B37037" w14:textId="77777777" w:rsidR="00D33B99" w:rsidRDefault="00D33B99"/>
  </w:footnote>
  <w:footnote w:type="continuationSeparator" w:id="0">
    <w:p w14:paraId="553ABE58" w14:textId="77777777" w:rsidR="00D33B99" w:rsidRDefault="00D33B99">
      <w:r>
        <w:continuationSeparator/>
      </w:r>
    </w:p>
    <w:p w14:paraId="49A51DE5" w14:textId="77777777" w:rsidR="00D33B99" w:rsidRDefault="00D33B9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135A7D69" w14:textId="77777777" w:rsidTr="00D077E9">
      <w:trPr>
        <w:trHeight w:val="978"/>
      </w:trPr>
      <w:tc>
        <w:tcPr>
          <w:tcW w:w="9990" w:type="dxa"/>
          <w:tcBorders>
            <w:top w:val="nil"/>
            <w:left w:val="nil"/>
            <w:bottom w:val="single" w:sz="36" w:space="0" w:color="34ABA2" w:themeColor="accent3"/>
            <w:right w:val="nil"/>
          </w:tcBorders>
        </w:tcPr>
        <w:p w14:paraId="74B9B4D0" w14:textId="77777777" w:rsidR="00D077E9" w:rsidRDefault="00D077E9">
          <w:pPr>
            <w:pStyle w:val="Header"/>
          </w:pPr>
        </w:p>
      </w:tc>
    </w:tr>
  </w:tbl>
  <w:p w14:paraId="1189E3B6"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4F419A"/>
    <w:multiLevelType w:val="hybridMultilevel"/>
    <w:tmpl w:val="F4B688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3F4D3E"/>
    <w:multiLevelType w:val="multilevel"/>
    <w:tmpl w:val="1ED2C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905"/>
    <w:rsid w:val="00002905"/>
    <w:rsid w:val="0002482E"/>
    <w:rsid w:val="00050324"/>
    <w:rsid w:val="000A0150"/>
    <w:rsid w:val="000E63C9"/>
    <w:rsid w:val="00130E9D"/>
    <w:rsid w:val="00150A6D"/>
    <w:rsid w:val="00185B35"/>
    <w:rsid w:val="001F2BC8"/>
    <w:rsid w:val="001F5F6B"/>
    <w:rsid w:val="00237F14"/>
    <w:rsid w:val="00243EBC"/>
    <w:rsid w:val="00246A35"/>
    <w:rsid w:val="00284348"/>
    <w:rsid w:val="002F51F5"/>
    <w:rsid w:val="00312137"/>
    <w:rsid w:val="00330359"/>
    <w:rsid w:val="0033762F"/>
    <w:rsid w:val="00366C7E"/>
    <w:rsid w:val="00384EA3"/>
    <w:rsid w:val="003A39A1"/>
    <w:rsid w:val="003C2191"/>
    <w:rsid w:val="003D3863"/>
    <w:rsid w:val="004110DE"/>
    <w:rsid w:val="0044085A"/>
    <w:rsid w:val="004B21A5"/>
    <w:rsid w:val="00502522"/>
    <w:rsid w:val="005037F0"/>
    <w:rsid w:val="00516A86"/>
    <w:rsid w:val="005275F6"/>
    <w:rsid w:val="00572102"/>
    <w:rsid w:val="0058260B"/>
    <w:rsid w:val="00584DFB"/>
    <w:rsid w:val="00591B2A"/>
    <w:rsid w:val="005F1BB0"/>
    <w:rsid w:val="00656C4D"/>
    <w:rsid w:val="006A235D"/>
    <w:rsid w:val="006E5716"/>
    <w:rsid w:val="007302B3"/>
    <w:rsid w:val="00730733"/>
    <w:rsid w:val="00730E3A"/>
    <w:rsid w:val="00736AAF"/>
    <w:rsid w:val="00765B2A"/>
    <w:rsid w:val="00783A34"/>
    <w:rsid w:val="007C6B52"/>
    <w:rsid w:val="007D16C5"/>
    <w:rsid w:val="00805BC9"/>
    <w:rsid w:val="00862FE4"/>
    <w:rsid w:val="0086389A"/>
    <w:rsid w:val="0087605E"/>
    <w:rsid w:val="008B1FEE"/>
    <w:rsid w:val="008C78A6"/>
    <w:rsid w:val="00903C32"/>
    <w:rsid w:val="00916718"/>
    <w:rsid w:val="00916B16"/>
    <w:rsid w:val="009173B9"/>
    <w:rsid w:val="0093335D"/>
    <w:rsid w:val="0093613E"/>
    <w:rsid w:val="00943026"/>
    <w:rsid w:val="00966B81"/>
    <w:rsid w:val="009C7720"/>
    <w:rsid w:val="009F0FEF"/>
    <w:rsid w:val="00A23AFA"/>
    <w:rsid w:val="00A31B3E"/>
    <w:rsid w:val="00A532F3"/>
    <w:rsid w:val="00A8489E"/>
    <w:rsid w:val="00AC29F3"/>
    <w:rsid w:val="00B231E5"/>
    <w:rsid w:val="00B36CD5"/>
    <w:rsid w:val="00C02B87"/>
    <w:rsid w:val="00C4086D"/>
    <w:rsid w:val="00CA1896"/>
    <w:rsid w:val="00CB5B28"/>
    <w:rsid w:val="00CF5371"/>
    <w:rsid w:val="00D0323A"/>
    <w:rsid w:val="00D0559F"/>
    <w:rsid w:val="00D077E9"/>
    <w:rsid w:val="00D33B99"/>
    <w:rsid w:val="00D42CB7"/>
    <w:rsid w:val="00D5413D"/>
    <w:rsid w:val="00D570A9"/>
    <w:rsid w:val="00D70D02"/>
    <w:rsid w:val="00D770C7"/>
    <w:rsid w:val="00D86945"/>
    <w:rsid w:val="00D90290"/>
    <w:rsid w:val="00DD152F"/>
    <w:rsid w:val="00DE213F"/>
    <w:rsid w:val="00DF027C"/>
    <w:rsid w:val="00E00A32"/>
    <w:rsid w:val="00E22ACD"/>
    <w:rsid w:val="00E620B0"/>
    <w:rsid w:val="00E81B40"/>
    <w:rsid w:val="00EF555B"/>
    <w:rsid w:val="00F027BB"/>
    <w:rsid w:val="00F11DCF"/>
    <w:rsid w:val="00F162EA"/>
    <w:rsid w:val="00F52D27"/>
    <w:rsid w:val="00F83527"/>
    <w:rsid w:val="00F964DE"/>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99EEA"/>
  <w15:docId w15:val="{54C8738E-B2B8-4A03-A00E-7977CEE41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unhideWhenUsed/>
    <w:qFormat/>
    <w:rsid w:val="000029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223128">
      <w:bodyDiv w:val="1"/>
      <w:marLeft w:val="0"/>
      <w:marRight w:val="0"/>
      <w:marTop w:val="0"/>
      <w:marBottom w:val="0"/>
      <w:divBdr>
        <w:top w:val="none" w:sz="0" w:space="0" w:color="auto"/>
        <w:left w:val="none" w:sz="0" w:space="0" w:color="auto"/>
        <w:bottom w:val="none" w:sz="0" w:space="0" w:color="auto"/>
        <w:right w:val="none" w:sz="0" w:space="0" w:color="auto"/>
      </w:divBdr>
    </w:div>
    <w:div w:id="389350539">
      <w:bodyDiv w:val="1"/>
      <w:marLeft w:val="0"/>
      <w:marRight w:val="0"/>
      <w:marTop w:val="0"/>
      <w:marBottom w:val="0"/>
      <w:divBdr>
        <w:top w:val="none" w:sz="0" w:space="0" w:color="auto"/>
        <w:left w:val="none" w:sz="0" w:space="0" w:color="auto"/>
        <w:bottom w:val="none" w:sz="0" w:space="0" w:color="auto"/>
        <w:right w:val="none" w:sz="0" w:space="0" w:color="auto"/>
      </w:divBdr>
    </w:div>
    <w:div w:id="827281194">
      <w:bodyDiv w:val="1"/>
      <w:marLeft w:val="0"/>
      <w:marRight w:val="0"/>
      <w:marTop w:val="0"/>
      <w:marBottom w:val="0"/>
      <w:divBdr>
        <w:top w:val="none" w:sz="0" w:space="0" w:color="auto"/>
        <w:left w:val="none" w:sz="0" w:space="0" w:color="auto"/>
        <w:bottom w:val="none" w:sz="0" w:space="0" w:color="auto"/>
        <w:right w:val="none" w:sz="0" w:space="0" w:color="auto"/>
      </w:divBdr>
    </w:div>
    <w:div w:id="888687934">
      <w:bodyDiv w:val="1"/>
      <w:marLeft w:val="0"/>
      <w:marRight w:val="0"/>
      <w:marTop w:val="0"/>
      <w:marBottom w:val="0"/>
      <w:divBdr>
        <w:top w:val="none" w:sz="0" w:space="0" w:color="auto"/>
        <w:left w:val="none" w:sz="0" w:space="0" w:color="auto"/>
        <w:bottom w:val="none" w:sz="0" w:space="0" w:color="auto"/>
        <w:right w:val="none" w:sz="0" w:space="0" w:color="auto"/>
      </w:divBdr>
    </w:div>
    <w:div w:id="899708253">
      <w:bodyDiv w:val="1"/>
      <w:marLeft w:val="0"/>
      <w:marRight w:val="0"/>
      <w:marTop w:val="0"/>
      <w:marBottom w:val="0"/>
      <w:divBdr>
        <w:top w:val="none" w:sz="0" w:space="0" w:color="auto"/>
        <w:left w:val="none" w:sz="0" w:space="0" w:color="auto"/>
        <w:bottom w:val="none" w:sz="0" w:space="0" w:color="auto"/>
        <w:right w:val="none" w:sz="0" w:space="0" w:color="auto"/>
      </w:divBdr>
    </w:div>
    <w:div w:id="1738431471">
      <w:bodyDiv w:val="1"/>
      <w:marLeft w:val="0"/>
      <w:marRight w:val="0"/>
      <w:marTop w:val="0"/>
      <w:marBottom w:val="0"/>
      <w:divBdr>
        <w:top w:val="none" w:sz="0" w:space="0" w:color="auto"/>
        <w:left w:val="none" w:sz="0" w:space="0" w:color="auto"/>
        <w:bottom w:val="none" w:sz="0" w:space="0" w:color="auto"/>
        <w:right w:val="none" w:sz="0" w:space="0" w:color="auto"/>
      </w:divBdr>
    </w:div>
    <w:div w:id="1951935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hart" Target="charts/chart3.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image" Target="media/image3.sv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fp1\AppData\Roaming\Microsoft\Templates\Report%20.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[StarterBook_GFP.xlsx]Category!PivotTable1</c:name>
    <c:fmtId val="-1"/>
  </c:pivotSource>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r>
              <a:rPr lang="en-US"/>
              <a:t>Campaigns Outcome by Category</a:t>
            </a: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rgbClr val="92D050"/>
          </a:solidFill>
          <a:ln>
            <a:noFill/>
          </a:ln>
          <a:effectLst/>
        </c:spPr>
        <c:marker>
          <c:symbol val="none"/>
        </c:marker>
        <c:dLbl>
          <c:idx val="0"/>
          <c:spPr>
            <a:no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6">
              <a:lumMod val="50000"/>
            </a:schemeClr>
          </a:solidFill>
          <a:ln>
            <a:noFill/>
          </a:ln>
          <a:effectLst/>
        </c:spPr>
        <c:marker>
          <c:symbol val="none"/>
        </c:marker>
        <c:dLbl>
          <c:idx val="0"/>
          <c:spPr>
            <a:no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5">
              <a:lumMod val="75000"/>
            </a:schemeClr>
          </a:solidFill>
          <a:ln>
            <a:noFill/>
          </a:ln>
          <a:effectLst/>
        </c:spPr>
        <c:marker>
          <c:symbol val="none"/>
        </c:marker>
        <c:dLbl>
          <c:idx val="0"/>
          <c:spPr>
            <a:no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rgbClr val="FFC000"/>
          </a:solidFill>
          <a:ln>
            <a:noFill/>
          </a:ln>
          <a:effectLst/>
        </c:spPr>
        <c:marker>
          <c:symbol val="none"/>
        </c:marker>
        <c:dLbl>
          <c:idx val="0"/>
          <c:spPr>
            <a:no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92D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5">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rgbClr val="FFC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6">
              <a:lumMod val="5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rgbClr val="92D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5">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rgbClr val="FFC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6">
              <a:lumMod val="5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Category!$B$3:$B$4</c:f>
              <c:strCache>
                <c:ptCount val="1"/>
                <c:pt idx="0">
                  <c:v>successful</c:v>
                </c:pt>
              </c:strCache>
            </c:strRef>
          </c:tx>
          <c:spPr>
            <a:solidFill>
              <a:srgbClr val="92D050"/>
            </a:solidFill>
            <a:ln>
              <a:noFill/>
            </a:ln>
            <a:effectLst/>
          </c:spPr>
          <c:invertIfNegative val="0"/>
          <c:cat>
            <c:strRef>
              <c:f>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Category!$B$5:$B$14</c:f>
              <c:numCache>
                <c:formatCode>General</c:formatCode>
                <c:ptCount val="9"/>
                <c:pt idx="0">
                  <c:v>300</c:v>
                </c:pt>
                <c:pt idx="1">
                  <c:v>34</c:v>
                </c:pt>
                <c:pt idx="2">
                  <c:v>80</c:v>
                </c:pt>
                <c:pt idx="4">
                  <c:v>540</c:v>
                </c:pt>
                <c:pt idx="5">
                  <c:v>103</c:v>
                </c:pt>
                <c:pt idx="6">
                  <c:v>80</c:v>
                </c:pt>
                <c:pt idx="7">
                  <c:v>209</c:v>
                </c:pt>
                <c:pt idx="8">
                  <c:v>839</c:v>
                </c:pt>
              </c:numCache>
            </c:numRef>
          </c:val>
          <c:extLst>
            <c:ext xmlns:c16="http://schemas.microsoft.com/office/drawing/2014/chart" uri="{C3380CC4-5D6E-409C-BE32-E72D297353CC}">
              <c16:uniqueId val="{00000000-CE18-47B0-96F1-4414805CA98E}"/>
            </c:ext>
          </c:extLst>
        </c:ser>
        <c:ser>
          <c:idx val="1"/>
          <c:order val="1"/>
          <c:tx>
            <c:strRef>
              <c:f>Category!$C$3:$C$4</c:f>
              <c:strCache>
                <c:ptCount val="1"/>
                <c:pt idx="0">
                  <c:v>failed</c:v>
                </c:pt>
              </c:strCache>
            </c:strRef>
          </c:tx>
          <c:spPr>
            <a:solidFill>
              <a:schemeClr val="accent5">
                <a:lumMod val="75000"/>
              </a:schemeClr>
            </a:solidFill>
            <a:ln>
              <a:noFill/>
            </a:ln>
            <a:effectLst/>
          </c:spPr>
          <c:invertIfNegative val="0"/>
          <c:cat>
            <c:strRef>
              <c:f>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Category!$C$5:$C$14</c:f>
              <c:numCache>
                <c:formatCode>General</c:formatCode>
                <c:ptCount val="9"/>
                <c:pt idx="0">
                  <c:v>180</c:v>
                </c:pt>
                <c:pt idx="1">
                  <c:v>140</c:v>
                </c:pt>
                <c:pt idx="2">
                  <c:v>140</c:v>
                </c:pt>
                <c:pt idx="4">
                  <c:v>120</c:v>
                </c:pt>
                <c:pt idx="5">
                  <c:v>117</c:v>
                </c:pt>
                <c:pt idx="6">
                  <c:v>127</c:v>
                </c:pt>
                <c:pt idx="7">
                  <c:v>213</c:v>
                </c:pt>
                <c:pt idx="8">
                  <c:v>493</c:v>
                </c:pt>
              </c:numCache>
            </c:numRef>
          </c:val>
          <c:extLst>
            <c:ext xmlns:c16="http://schemas.microsoft.com/office/drawing/2014/chart" uri="{C3380CC4-5D6E-409C-BE32-E72D297353CC}">
              <c16:uniqueId val="{00000001-CE18-47B0-96F1-4414805CA98E}"/>
            </c:ext>
          </c:extLst>
        </c:ser>
        <c:ser>
          <c:idx val="2"/>
          <c:order val="2"/>
          <c:tx>
            <c:strRef>
              <c:f>Category!$D$3:$D$4</c:f>
              <c:strCache>
                <c:ptCount val="1"/>
                <c:pt idx="0">
                  <c:v>canceled</c:v>
                </c:pt>
              </c:strCache>
            </c:strRef>
          </c:tx>
          <c:spPr>
            <a:solidFill>
              <a:srgbClr val="FFC000"/>
            </a:solidFill>
            <a:ln>
              <a:noFill/>
            </a:ln>
            <a:effectLst/>
          </c:spPr>
          <c:invertIfNegative val="0"/>
          <c:cat>
            <c:strRef>
              <c:f>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Category!$D$5:$D$14</c:f>
              <c:numCache>
                <c:formatCode>General</c:formatCode>
                <c:ptCount val="9"/>
                <c:pt idx="0">
                  <c:v>40</c:v>
                </c:pt>
                <c:pt idx="1">
                  <c:v>20</c:v>
                </c:pt>
                <c:pt idx="3">
                  <c:v>24</c:v>
                </c:pt>
                <c:pt idx="4">
                  <c:v>20</c:v>
                </c:pt>
                <c:pt idx="6">
                  <c:v>30</c:v>
                </c:pt>
                <c:pt idx="7">
                  <c:v>178</c:v>
                </c:pt>
                <c:pt idx="8">
                  <c:v>37</c:v>
                </c:pt>
              </c:numCache>
            </c:numRef>
          </c:val>
          <c:extLst>
            <c:ext xmlns:c16="http://schemas.microsoft.com/office/drawing/2014/chart" uri="{C3380CC4-5D6E-409C-BE32-E72D297353CC}">
              <c16:uniqueId val="{00000002-CE18-47B0-96F1-4414805CA98E}"/>
            </c:ext>
          </c:extLst>
        </c:ser>
        <c:ser>
          <c:idx val="3"/>
          <c:order val="3"/>
          <c:tx>
            <c:strRef>
              <c:f>Category!$E$3:$E$4</c:f>
              <c:strCache>
                <c:ptCount val="1"/>
                <c:pt idx="0">
                  <c:v>live</c:v>
                </c:pt>
              </c:strCache>
            </c:strRef>
          </c:tx>
          <c:spPr>
            <a:solidFill>
              <a:schemeClr val="accent6">
                <a:lumMod val="50000"/>
              </a:schemeClr>
            </a:solidFill>
            <a:ln>
              <a:noFill/>
            </a:ln>
            <a:effectLst/>
          </c:spPr>
          <c:invertIfNegative val="0"/>
          <c:cat>
            <c:strRef>
              <c:f>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Category!$E$5:$E$14</c:f>
              <c:numCache>
                <c:formatCode>General</c:formatCode>
                <c:ptCount val="9"/>
                <c:pt idx="1">
                  <c:v>6</c:v>
                </c:pt>
                <c:pt idx="4">
                  <c:v>20</c:v>
                </c:pt>
                <c:pt idx="8">
                  <c:v>24</c:v>
                </c:pt>
              </c:numCache>
            </c:numRef>
          </c:val>
          <c:extLst>
            <c:ext xmlns:c16="http://schemas.microsoft.com/office/drawing/2014/chart" uri="{C3380CC4-5D6E-409C-BE32-E72D297353CC}">
              <c16:uniqueId val="{00000003-CE18-47B0-96F1-4414805CA98E}"/>
            </c:ext>
          </c:extLst>
        </c:ser>
        <c:dLbls>
          <c:showLegendKey val="0"/>
          <c:showVal val="0"/>
          <c:showCatName val="0"/>
          <c:showSerName val="0"/>
          <c:showPercent val="0"/>
          <c:showBubbleSize val="0"/>
        </c:dLbls>
        <c:gapWidth val="150"/>
        <c:overlap val="100"/>
        <c:axId val="1759243872"/>
        <c:axId val="1645380928"/>
      </c:barChart>
      <c:catAx>
        <c:axId val="1759243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645380928"/>
        <c:crosses val="autoZero"/>
        <c:auto val="1"/>
        <c:lblAlgn val="ctr"/>
        <c:lblOffset val="100"/>
        <c:noMultiLvlLbl val="0"/>
      </c:catAx>
      <c:valAx>
        <c:axId val="1645380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en-US"/>
                  <a:t>campaigns</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7592438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[StarterBook_GFP.xlsx]Sub-category!PivotTable2</c:name>
    <c:fmtId val="-1"/>
  </c:pivotSource>
  <c:chart>
    <c:title>
      <c:tx>
        <c:rich>
          <a:bodyPr rot="0" spcFirstLastPara="1" vertOverflow="ellipsis" vert="horz" wrap="square" anchor="ctr" anchorCtr="1"/>
          <a:lstStyle/>
          <a:p>
            <a:pPr>
              <a:defRPr sz="1260" b="0" i="0" u="none" strike="noStrike" kern="1200" spc="0" baseline="0">
                <a:solidFill>
                  <a:schemeClr val="tx1">
                    <a:lumMod val="65000"/>
                    <a:lumOff val="35000"/>
                  </a:schemeClr>
                </a:solidFill>
                <a:latin typeface="+mn-lt"/>
                <a:ea typeface="+mn-ea"/>
                <a:cs typeface="+mn-cs"/>
              </a:defRPr>
            </a:pPr>
            <a:r>
              <a:rPr lang="en-US"/>
              <a:t>Campaings Outcome by Sub-category</a:t>
            </a:r>
          </a:p>
        </c:rich>
      </c:tx>
      <c:overlay val="0"/>
      <c:spPr>
        <a:noFill/>
        <a:ln>
          <a:noFill/>
        </a:ln>
        <a:effectLst/>
      </c:spPr>
      <c:txPr>
        <a:bodyPr rot="0" spcFirstLastPara="1" vertOverflow="ellipsis" vert="horz" wrap="square" anchor="ctr" anchorCtr="1"/>
        <a:lstStyle/>
        <a:p>
          <a:pPr>
            <a:defRPr sz="126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105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105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105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105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'Sub-category'!$B$4:$B$5</c:f>
              <c:strCache>
                <c:ptCount val="1"/>
                <c:pt idx="0">
                  <c:v>successful</c:v>
                </c:pt>
              </c:strCache>
            </c:strRef>
          </c:tx>
          <c:spPr>
            <a:solidFill>
              <a:schemeClr val="accent1"/>
            </a:solidFill>
            <a:ln>
              <a:noFill/>
            </a:ln>
            <a:effectLst/>
          </c:spPr>
          <c:invertIfNegative val="0"/>
          <c:cat>
            <c:strRef>
              <c:f>'Sub-category'!$A$6:$A$47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'Sub-category'!$B$6:$B$47</c:f>
              <c:numCache>
                <c:formatCode>General</c:formatCode>
                <c:ptCount val="41"/>
                <c:pt idx="4">
                  <c:v>40</c:v>
                </c:pt>
                <c:pt idx="5">
                  <c:v>180</c:v>
                </c:pt>
                <c:pt idx="7">
                  <c:v>40</c:v>
                </c:pt>
                <c:pt idx="12">
                  <c:v>140</c:v>
                </c:pt>
                <c:pt idx="13">
                  <c:v>140</c:v>
                </c:pt>
                <c:pt idx="15">
                  <c:v>9</c:v>
                </c:pt>
                <c:pt idx="16">
                  <c:v>20</c:v>
                </c:pt>
                <c:pt idx="18">
                  <c:v>60</c:v>
                </c:pt>
                <c:pt idx="20">
                  <c:v>60</c:v>
                </c:pt>
                <c:pt idx="22">
                  <c:v>103</c:v>
                </c:pt>
                <c:pt idx="24">
                  <c:v>694</c:v>
                </c:pt>
                <c:pt idx="25">
                  <c:v>40</c:v>
                </c:pt>
                <c:pt idx="26">
                  <c:v>20</c:v>
                </c:pt>
                <c:pt idx="28">
                  <c:v>260</c:v>
                </c:pt>
                <c:pt idx="30">
                  <c:v>60</c:v>
                </c:pt>
                <c:pt idx="31">
                  <c:v>34</c:v>
                </c:pt>
                <c:pt idx="32">
                  <c:v>40</c:v>
                </c:pt>
                <c:pt idx="33">
                  <c:v>85</c:v>
                </c:pt>
                <c:pt idx="34">
                  <c:v>80</c:v>
                </c:pt>
                <c:pt idx="35">
                  <c:v>60</c:v>
                </c:pt>
                <c:pt idx="38">
                  <c:v>20</c:v>
                </c:pt>
              </c:numCache>
            </c:numRef>
          </c:val>
          <c:extLst>
            <c:ext xmlns:c16="http://schemas.microsoft.com/office/drawing/2014/chart" uri="{C3380CC4-5D6E-409C-BE32-E72D297353CC}">
              <c16:uniqueId val="{00000000-5D21-4CA8-A6E8-331ACD509665}"/>
            </c:ext>
          </c:extLst>
        </c:ser>
        <c:ser>
          <c:idx val="1"/>
          <c:order val="1"/>
          <c:tx>
            <c:strRef>
              <c:f>'Sub-category'!$C$4:$C$5</c:f>
              <c:strCache>
                <c:ptCount val="1"/>
                <c:pt idx="0">
                  <c:v>failed</c:v>
                </c:pt>
              </c:strCache>
            </c:strRef>
          </c:tx>
          <c:spPr>
            <a:solidFill>
              <a:schemeClr val="accent2"/>
            </a:solidFill>
            <a:ln>
              <a:noFill/>
            </a:ln>
            <a:effectLst/>
          </c:spPr>
          <c:invertIfNegative val="0"/>
          <c:cat>
            <c:strRef>
              <c:f>'Sub-category'!$A$6:$A$47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'Sub-category'!$C$6:$C$47</c:f>
              <c:numCache>
                <c:formatCode>General</c:formatCode>
                <c:ptCount val="41"/>
                <c:pt idx="0">
                  <c:v>100</c:v>
                </c:pt>
                <c:pt idx="3">
                  <c:v>40</c:v>
                </c:pt>
                <c:pt idx="6">
                  <c:v>80</c:v>
                </c:pt>
                <c:pt idx="8">
                  <c:v>40</c:v>
                </c:pt>
                <c:pt idx="9">
                  <c:v>40</c:v>
                </c:pt>
                <c:pt idx="10">
                  <c:v>120</c:v>
                </c:pt>
                <c:pt idx="11">
                  <c:v>20</c:v>
                </c:pt>
                <c:pt idx="13">
                  <c:v>20</c:v>
                </c:pt>
                <c:pt idx="14">
                  <c:v>60</c:v>
                </c:pt>
                <c:pt idx="15">
                  <c:v>11</c:v>
                </c:pt>
                <c:pt idx="17">
                  <c:v>40</c:v>
                </c:pt>
                <c:pt idx="18">
                  <c:v>60</c:v>
                </c:pt>
                <c:pt idx="19">
                  <c:v>20</c:v>
                </c:pt>
                <c:pt idx="21">
                  <c:v>20</c:v>
                </c:pt>
                <c:pt idx="22">
                  <c:v>57</c:v>
                </c:pt>
                <c:pt idx="23">
                  <c:v>20</c:v>
                </c:pt>
                <c:pt idx="24">
                  <c:v>353</c:v>
                </c:pt>
                <c:pt idx="27">
                  <c:v>20</c:v>
                </c:pt>
                <c:pt idx="32">
                  <c:v>2</c:v>
                </c:pt>
                <c:pt idx="33">
                  <c:v>80</c:v>
                </c:pt>
                <c:pt idx="36">
                  <c:v>47</c:v>
                </c:pt>
                <c:pt idx="37">
                  <c:v>100</c:v>
                </c:pt>
                <c:pt idx="38">
                  <c:v>120</c:v>
                </c:pt>
                <c:pt idx="39">
                  <c:v>60</c:v>
                </c:pt>
              </c:numCache>
            </c:numRef>
          </c:val>
          <c:extLst>
            <c:ext xmlns:c16="http://schemas.microsoft.com/office/drawing/2014/chart" uri="{C3380CC4-5D6E-409C-BE32-E72D297353CC}">
              <c16:uniqueId val="{00000001-5D21-4CA8-A6E8-331ACD509665}"/>
            </c:ext>
          </c:extLst>
        </c:ser>
        <c:ser>
          <c:idx val="2"/>
          <c:order val="2"/>
          <c:tx>
            <c:strRef>
              <c:f>'Sub-category'!$D$4:$D$5</c:f>
              <c:strCache>
                <c:ptCount val="1"/>
                <c:pt idx="0">
                  <c:v>canceled</c:v>
                </c:pt>
              </c:strCache>
            </c:strRef>
          </c:tx>
          <c:spPr>
            <a:solidFill>
              <a:schemeClr val="accent3"/>
            </a:solidFill>
            <a:ln>
              <a:noFill/>
            </a:ln>
            <a:effectLst/>
          </c:spPr>
          <c:invertIfNegative val="0"/>
          <c:cat>
            <c:strRef>
              <c:f>'Sub-category'!$A$6:$A$47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'Sub-category'!$D$6:$D$47</c:f>
              <c:numCache>
                <c:formatCode>General</c:formatCode>
                <c:ptCount val="41"/>
                <c:pt idx="1">
                  <c:v>20</c:v>
                </c:pt>
                <c:pt idx="2">
                  <c:v>24</c:v>
                </c:pt>
                <c:pt idx="10">
                  <c:v>20</c:v>
                </c:pt>
                <c:pt idx="18">
                  <c:v>20</c:v>
                </c:pt>
                <c:pt idx="29">
                  <c:v>40</c:v>
                </c:pt>
                <c:pt idx="32">
                  <c:v>18</c:v>
                </c:pt>
                <c:pt idx="33">
                  <c:v>17</c:v>
                </c:pt>
                <c:pt idx="36">
                  <c:v>10</c:v>
                </c:pt>
                <c:pt idx="38">
                  <c:v>60</c:v>
                </c:pt>
                <c:pt idx="39">
                  <c:v>100</c:v>
                </c:pt>
                <c:pt idx="40">
                  <c:v>20</c:v>
                </c:pt>
              </c:numCache>
            </c:numRef>
          </c:val>
          <c:extLst>
            <c:ext xmlns:c16="http://schemas.microsoft.com/office/drawing/2014/chart" uri="{C3380CC4-5D6E-409C-BE32-E72D297353CC}">
              <c16:uniqueId val="{00000002-5D21-4CA8-A6E8-331ACD509665}"/>
            </c:ext>
          </c:extLst>
        </c:ser>
        <c:ser>
          <c:idx val="3"/>
          <c:order val="3"/>
          <c:tx>
            <c:strRef>
              <c:f>'Sub-category'!$E$4:$E$5</c:f>
              <c:strCache>
                <c:ptCount val="1"/>
                <c:pt idx="0">
                  <c:v>live</c:v>
                </c:pt>
              </c:strCache>
            </c:strRef>
          </c:tx>
          <c:spPr>
            <a:solidFill>
              <a:schemeClr val="accent4"/>
            </a:solidFill>
            <a:ln>
              <a:noFill/>
            </a:ln>
            <a:effectLst/>
          </c:spPr>
          <c:invertIfNegative val="0"/>
          <c:cat>
            <c:strRef>
              <c:f>'Sub-category'!$A$6:$A$47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'Sub-category'!$E$6:$E$47</c:f>
              <c:numCache>
                <c:formatCode>General</c:formatCode>
                <c:ptCount val="41"/>
                <c:pt idx="8">
                  <c:v>20</c:v>
                </c:pt>
                <c:pt idx="24">
                  <c:v>19</c:v>
                </c:pt>
                <c:pt idx="31">
                  <c:v>6</c:v>
                </c:pt>
                <c:pt idx="33">
                  <c:v>5</c:v>
                </c:pt>
              </c:numCache>
            </c:numRef>
          </c:val>
          <c:extLst>
            <c:ext xmlns:c16="http://schemas.microsoft.com/office/drawing/2014/chart" uri="{C3380CC4-5D6E-409C-BE32-E72D297353CC}">
              <c16:uniqueId val="{00000003-5D21-4CA8-A6E8-331ACD509665}"/>
            </c:ext>
          </c:extLst>
        </c:ser>
        <c:dLbls>
          <c:showLegendKey val="0"/>
          <c:showVal val="0"/>
          <c:showCatName val="0"/>
          <c:showSerName val="0"/>
          <c:showPercent val="0"/>
          <c:showBubbleSize val="0"/>
        </c:dLbls>
        <c:gapWidth val="150"/>
        <c:overlap val="100"/>
        <c:axId val="1818747024"/>
        <c:axId val="1089571520"/>
      </c:barChart>
      <c:catAx>
        <c:axId val="1818747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1089571520"/>
        <c:crosses val="autoZero"/>
        <c:auto val="1"/>
        <c:lblAlgn val="ctr"/>
        <c:lblOffset val="100"/>
        <c:noMultiLvlLbl val="0"/>
      </c:catAx>
      <c:valAx>
        <c:axId val="1089571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0" i="0" u="none" strike="noStrike" baseline="0"/>
                  <a:t>Campaigns</a:t>
                </a:r>
                <a:endParaRPr lang="en-US"/>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18187470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50"/>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[StarterBook_GFP.xlsx]Date Created Conversion!PivotTable3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Campaigns</a:t>
            </a:r>
            <a:r>
              <a:rPr lang="en-US" baseline="0"/>
              <a:t> Outcome by Month of Creation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rgbClr val="92D050"/>
            </a:solidFill>
            <a:round/>
          </a:ln>
          <a:effectLst/>
        </c:spPr>
        <c:marker>
          <c:symbol val="circle"/>
          <c:size val="5"/>
          <c:spPr>
            <a:solidFill>
              <a:srgbClr val="92D050"/>
            </a:solidFill>
            <a:ln w="9525">
              <a:solidFill>
                <a:srgbClr val="92D05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rgbClr val="0070C0"/>
            </a:solidFill>
            <a:round/>
          </a:ln>
          <a:effectLst/>
        </c:spPr>
        <c:marker>
          <c:symbol val="circle"/>
          <c:size val="5"/>
          <c:spPr>
            <a:solidFill>
              <a:srgbClr val="0070C0"/>
            </a:solidFill>
            <a:ln w="9525">
              <a:solidFill>
                <a:srgbClr val="0070C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rgbClr val="FFC000"/>
            </a:solidFill>
            <a:round/>
          </a:ln>
          <a:effectLst/>
        </c:spPr>
        <c:marker>
          <c:symbol val="circle"/>
          <c:size val="5"/>
          <c:spPr>
            <a:solidFill>
              <a:srgbClr val="FFC000"/>
            </a:solidFill>
            <a:ln w="9525">
              <a:solidFill>
                <a:srgbClr val="FFC00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rgbClr val="92D050"/>
            </a:solidFill>
            <a:round/>
          </a:ln>
          <a:effectLst/>
        </c:spPr>
        <c:marker>
          <c:symbol val="circle"/>
          <c:size val="5"/>
          <c:spPr>
            <a:solidFill>
              <a:srgbClr val="92D050"/>
            </a:solidFill>
            <a:ln w="9525">
              <a:solidFill>
                <a:srgbClr val="92D05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rgbClr val="0070C0"/>
            </a:solidFill>
            <a:round/>
          </a:ln>
          <a:effectLst/>
        </c:spPr>
        <c:marker>
          <c:symbol val="circle"/>
          <c:size val="5"/>
          <c:spPr>
            <a:solidFill>
              <a:srgbClr val="0070C0"/>
            </a:solidFill>
            <a:ln w="9525">
              <a:solidFill>
                <a:srgbClr val="0070C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rgbClr val="FFC000"/>
            </a:solidFill>
            <a:round/>
          </a:ln>
          <a:effectLst/>
        </c:spPr>
        <c:marker>
          <c:symbol val="circle"/>
          <c:size val="5"/>
          <c:spPr>
            <a:solidFill>
              <a:srgbClr val="FFC000"/>
            </a:solidFill>
            <a:ln w="9525">
              <a:solidFill>
                <a:srgbClr val="FFC00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rgbClr val="92D050"/>
            </a:solidFill>
            <a:round/>
          </a:ln>
          <a:effectLst/>
        </c:spPr>
        <c:marker>
          <c:symbol val="circle"/>
          <c:size val="5"/>
          <c:spPr>
            <a:solidFill>
              <a:srgbClr val="92D050"/>
            </a:solidFill>
            <a:ln w="9525">
              <a:solidFill>
                <a:srgbClr val="92D05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rgbClr val="0070C0"/>
            </a:solidFill>
            <a:round/>
          </a:ln>
          <a:effectLst/>
        </c:spPr>
        <c:marker>
          <c:symbol val="circle"/>
          <c:size val="5"/>
          <c:spPr>
            <a:solidFill>
              <a:srgbClr val="0070C0"/>
            </a:solidFill>
            <a:ln w="9525">
              <a:solidFill>
                <a:srgbClr val="0070C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rgbClr val="FFC000"/>
            </a:solidFill>
            <a:round/>
          </a:ln>
          <a:effectLst/>
        </c:spPr>
        <c:marker>
          <c:symbol val="circle"/>
          <c:size val="5"/>
          <c:spPr>
            <a:solidFill>
              <a:srgbClr val="FFC000"/>
            </a:solidFill>
            <a:ln w="9525">
              <a:solidFill>
                <a:srgbClr val="FFC00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'Date Created Conversion'!$B$4:$B$5</c:f>
              <c:strCache>
                <c:ptCount val="1"/>
                <c:pt idx="0">
                  <c:v>successful</c:v>
                </c:pt>
              </c:strCache>
            </c:strRef>
          </c:tx>
          <c:spPr>
            <a:ln w="28575" cap="rnd">
              <a:solidFill>
                <a:srgbClr val="92D050"/>
              </a:solidFill>
              <a:round/>
            </a:ln>
            <a:effectLst/>
          </c:spPr>
          <c:marker>
            <c:symbol val="circle"/>
            <c:size val="5"/>
            <c:spPr>
              <a:solidFill>
                <a:srgbClr val="92D050"/>
              </a:solidFill>
              <a:ln w="9525">
                <a:solidFill>
                  <a:srgbClr val="92D050"/>
                </a:solidFill>
              </a:ln>
              <a:effectLst/>
            </c:spPr>
          </c:marker>
          <c:cat>
            <c:strRef>
              <c:f>'Date Created Conversion'!$A$6:$A$18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'Date Created Conversion'!$B$6:$B$18</c:f>
              <c:numCache>
                <c:formatCode>General</c:formatCode>
                <c:ptCount val="12"/>
                <c:pt idx="0">
                  <c:v>182</c:v>
                </c:pt>
                <c:pt idx="1">
                  <c:v>202</c:v>
                </c:pt>
                <c:pt idx="2">
                  <c:v>180</c:v>
                </c:pt>
                <c:pt idx="3">
                  <c:v>192</c:v>
                </c:pt>
                <c:pt idx="4">
                  <c:v>234</c:v>
                </c:pt>
                <c:pt idx="5">
                  <c:v>211</c:v>
                </c:pt>
                <c:pt idx="6">
                  <c:v>194</c:v>
                </c:pt>
                <c:pt idx="7">
                  <c:v>166</c:v>
                </c:pt>
                <c:pt idx="8">
                  <c:v>147</c:v>
                </c:pt>
                <c:pt idx="9">
                  <c:v>183</c:v>
                </c:pt>
                <c:pt idx="10">
                  <c:v>183</c:v>
                </c:pt>
                <c:pt idx="11">
                  <c:v>111</c:v>
                </c:pt>
              </c:numCache>
            </c:numRef>
          </c:val>
          <c:smooth val="0"/>
          <c:extLst>
            <c:ext xmlns:c16="http://schemas.microsoft.com/office/drawing/2014/chart" uri="{C3380CC4-5D6E-409C-BE32-E72D297353CC}">
              <c16:uniqueId val="{00000000-5EEE-467B-BAAE-F1545A1D4D7B}"/>
            </c:ext>
          </c:extLst>
        </c:ser>
        <c:ser>
          <c:idx val="1"/>
          <c:order val="1"/>
          <c:tx>
            <c:strRef>
              <c:f>'Date Created Conversion'!$C$4:$C$5</c:f>
              <c:strCache>
                <c:ptCount val="1"/>
                <c:pt idx="0">
                  <c:v>failed</c:v>
                </c:pt>
              </c:strCache>
            </c:strRef>
          </c:tx>
          <c:spPr>
            <a:ln w="28575" cap="rnd">
              <a:solidFill>
                <a:srgbClr val="0070C0"/>
              </a:solidFill>
              <a:round/>
            </a:ln>
            <a:effectLst/>
          </c:spPr>
          <c:marker>
            <c:symbol val="circle"/>
            <c:size val="5"/>
            <c:spPr>
              <a:solidFill>
                <a:srgbClr val="0070C0"/>
              </a:solidFill>
              <a:ln w="9525">
                <a:solidFill>
                  <a:srgbClr val="0070C0"/>
                </a:solidFill>
              </a:ln>
              <a:effectLst/>
            </c:spPr>
          </c:marker>
          <c:cat>
            <c:strRef>
              <c:f>'Date Created Conversion'!$A$6:$A$18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'Date Created Conversion'!$C$6:$C$18</c:f>
              <c:numCache>
                <c:formatCode>General</c:formatCode>
                <c:ptCount val="12"/>
                <c:pt idx="0">
                  <c:v>149</c:v>
                </c:pt>
                <c:pt idx="1">
                  <c:v>106</c:v>
                </c:pt>
                <c:pt idx="2">
                  <c:v>108</c:v>
                </c:pt>
                <c:pt idx="3">
                  <c:v>102</c:v>
                </c:pt>
                <c:pt idx="4">
                  <c:v>126</c:v>
                </c:pt>
                <c:pt idx="5">
                  <c:v>147</c:v>
                </c:pt>
                <c:pt idx="6">
                  <c:v>150</c:v>
                </c:pt>
                <c:pt idx="7">
                  <c:v>134</c:v>
                </c:pt>
                <c:pt idx="8">
                  <c:v>127</c:v>
                </c:pt>
                <c:pt idx="9">
                  <c:v>149</c:v>
                </c:pt>
                <c:pt idx="10">
                  <c:v>114</c:v>
                </c:pt>
                <c:pt idx="11">
                  <c:v>118</c:v>
                </c:pt>
              </c:numCache>
            </c:numRef>
          </c:val>
          <c:smooth val="0"/>
          <c:extLst>
            <c:ext xmlns:c16="http://schemas.microsoft.com/office/drawing/2014/chart" uri="{C3380CC4-5D6E-409C-BE32-E72D297353CC}">
              <c16:uniqueId val="{00000001-5EEE-467B-BAAE-F1545A1D4D7B}"/>
            </c:ext>
          </c:extLst>
        </c:ser>
        <c:ser>
          <c:idx val="2"/>
          <c:order val="2"/>
          <c:tx>
            <c:strRef>
              <c:f>'Date Created Conversion'!$D$4:$D$5</c:f>
              <c:strCache>
                <c:ptCount val="1"/>
                <c:pt idx="0">
                  <c:v>canceled</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cat>
            <c:strRef>
              <c:f>'Date Created Conversion'!$A$6:$A$18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'Date Created Conversion'!$D$6:$D$18</c:f>
              <c:numCache>
                <c:formatCode>General</c:formatCode>
                <c:ptCount val="12"/>
                <c:pt idx="0">
                  <c:v>34</c:v>
                </c:pt>
                <c:pt idx="1">
                  <c:v>27</c:v>
                </c:pt>
                <c:pt idx="2">
                  <c:v>28</c:v>
                </c:pt>
                <c:pt idx="3">
                  <c:v>27</c:v>
                </c:pt>
                <c:pt idx="4">
                  <c:v>26</c:v>
                </c:pt>
                <c:pt idx="5">
                  <c:v>27</c:v>
                </c:pt>
                <c:pt idx="6">
                  <c:v>43</c:v>
                </c:pt>
                <c:pt idx="7">
                  <c:v>33</c:v>
                </c:pt>
                <c:pt idx="8">
                  <c:v>24</c:v>
                </c:pt>
                <c:pt idx="9">
                  <c:v>20</c:v>
                </c:pt>
                <c:pt idx="10">
                  <c:v>37</c:v>
                </c:pt>
                <c:pt idx="11">
                  <c:v>23</c:v>
                </c:pt>
              </c:numCache>
            </c:numRef>
          </c:val>
          <c:smooth val="0"/>
          <c:extLst>
            <c:ext xmlns:c16="http://schemas.microsoft.com/office/drawing/2014/chart" uri="{C3380CC4-5D6E-409C-BE32-E72D297353CC}">
              <c16:uniqueId val="{00000002-5EEE-467B-BAAE-F1545A1D4D7B}"/>
            </c:ext>
          </c:extLst>
        </c:ser>
        <c:dLbls>
          <c:showLegendKey val="0"/>
          <c:showVal val="0"/>
          <c:showCatName val="0"/>
          <c:showSerName val="0"/>
          <c:showPercent val="0"/>
          <c:showBubbleSize val="0"/>
        </c:dLbls>
        <c:marker val="1"/>
        <c:smooth val="0"/>
        <c:axId val="1815339872"/>
        <c:axId val="1365945424"/>
      </c:lineChart>
      <c:catAx>
        <c:axId val="1815339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5945424"/>
        <c:crosses val="autoZero"/>
        <c:auto val="1"/>
        <c:lblAlgn val="ctr"/>
        <c:lblOffset val="100"/>
        <c:noMultiLvlLbl val="0"/>
      </c:catAx>
      <c:valAx>
        <c:axId val="1365945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Campaigns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53398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Outcomes</a:t>
            </a:r>
            <a:r>
              <a:rPr lang="en-US" baseline="0"/>
              <a:t> based on Goal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'Bonus - Goals'!$F$1</c:f>
              <c:strCache>
                <c:ptCount val="1"/>
                <c:pt idx="0">
                  <c:v>Percentage Successful</c:v>
                </c:pt>
              </c:strCache>
            </c:strRef>
          </c:tx>
          <c:spPr>
            <a:ln w="28575" cap="rnd">
              <a:solidFill>
                <a:schemeClr val="accent1"/>
              </a:solidFill>
              <a:round/>
            </a:ln>
            <a:effectLst/>
          </c:spPr>
          <c:marker>
            <c:symbol val="none"/>
          </c:marker>
          <c:cat>
            <c:strRef>
              <c:f>'Bonus - Goals'!$A$2:$A$13</c:f>
              <c:strCache>
                <c:ptCount val="12"/>
                <c:pt idx="0">
                  <c:v>Less than 1000</c:v>
                </c:pt>
                <c:pt idx="1">
                  <c:v>1000 to 4999</c:v>
                </c:pt>
                <c:pt idx="2">
                  <c:v>5000 to 9999</c:v>
                </c:pt>
                <c:pt idx="3">
                  <c:v>10000 to 14999</c:v>
                </c:pt>
                <c:pt idx="4">
                  <c:v>15000 to 19999</c:v>
                </c:pt>
                <c:pt idx="5">
                  <c:v>20000 to 24999</c:v>
                </c:pt>
                <c:pt idx="6">
                  <c:v>25000 to 29999</c:v>
                </c:pt>
                <c:pt idx="7">
                  <c:v>30000 to 34999</c:v>
                </c:pt>
                <c:pt idx="8">
                  <c:v>35000 to 39999</c:v>
                </c:pt>
                <c:pt idx="9">
                  <c:v>40000 to 44999</c:v>
                </c:pt>
                <c:pt idx="10">
                  <c:v>45000 to 49999</c:v>
                </c:pt>
                <c:pt idx="11">
                  <c:v>Greater than or equal to 50000</c:v>
                </c:pt>
              </c:strCache>
            </c:strRef>
          </c:cat>
          <c:val>
            <c:numRef>
              <c:f>'Bonus - Goals'!$F$2:$F$13</c:f>
              <c:numCache>
                <c:formatCode>0%</c:formatCode>
                <c:ptCount val="12"/>
                <c:pt idx="0">
                  <c:v>0.71081677704194257</c:v>
                </c:pt>
                <c:pt idx="1">
                  <c:v>0.66005665722379603</c:v>
                </c:pt>
                <c:pt idx="2">
                  <c:v>0.53212290502793291</c:v>
                </c:pt>
                <c:pt idx="3">
                  <c:v>0.47727272727272729</c:v>
                </c:pt>
                <c:pt idx="4">
                  <c:v>0.46766169154228854</c:v>
                </c:pt>
                <c:pt idx="5">
                  <c:v>0.41891891891891891</c:v>
                </c:pt>
                <c:pt idx="6">
                  <c:v>0.40145985401459855</c:v>
                </c:pt>
                <c:pt idx="7">
                  <c:v>0.3902439024390244</c:v>
                </c:pt>
                <c:pt idx="8">
                  <c:v>0.47272727272727272</c:v>
                </c:pt>
                <c:pt idx="9">
                  <c:v>0.48837209302325579</c:v>
                </c:pt>
                <c:pt idx="10">
                  <c:v>0.2857142857142857</c:v>
                </c:pt>
                <c:pt idx="11">
                  <c:v>0.19369369369369369</c:v>
                </c:pt>
              </c:numCache>
            </c:numRef>
          </c:val>
          <c:smooth val="0"/>
          <c:extLst>
            <c:ext xmlns:c16="http://schemas.microsoft.com/office/drawing/2014/chart" uri="{C3380CC4-5D6E-409C-BE32-E72D297353CC}">
              <c16:uniqueId val="{00000000-8336-4F74-BF24-ED855EFEE220}"/>
            </c:ext>
          </c:extLst>
        </c:ser>
        <c:ser>
          <c:idx val="1"/>
          <c:order val="1"/>
          <c:tx>
            <c:strRef>
              <c:f>'Bonus - Goals'!$G$1</c:f>
              <c:strCache>
                <c:ptCount val="1"/>
                <c:pt idx="0">
                  <c:v>Percentage Failed</c:v>
                </c:pt>
              </c:strCache>
            </c:strRef>
          </c:tx>
          <c:spPr>
            <a:ln w="28575" cap="rnd">
              <a:solidFill>
                <a:schemeClr val="accent2"/>
              </a:solidFill>
              <a:round/>
            </a:ln>
            <a:effectLst/>
          </c:spPr>
          <c:marker>
            <c:symbol val="none"/>
          </c:marker>
          <c:cat>
            <c:strRef>
              <c:f>'Bonus - Goals'!$A$2:$A$13</c:f>
              <c:strCache>
                <c:ptCount val="12"/>
                <c:pt idx="0">
                  <c:v>Less than 1000</c:v>
                </c:pt>
                <c:pt idx="1">
                  <c:v>1000 to 4999</c:v>
                </c:pt>
                <c:pt idx="2">
                  <c:v>5000 to 9999</c:v>
                </c:pt>
                <c:pt idx="3">
                  <c:v>10000 to 14999</c:v>
                </c:pt>
                <c:pt idx="4">
                  <c:v>15000 to 19999</c:v>
                </c:pt>
                <c:pt idx="5">
                  <c:v>20000 to 24999</c:v>
                </c:pt>
                <c:pt idx="6">
                  <c:v>25000 to 29999</c:v>
                </c:pt>
                <c:pt idx="7">
                  <c:v>30000 to 34999</c:v>
                </c:pt>
                <c:pt idx="8">
                  <c:v>35000 to 39999</c:v>
                </c:pt>
                <c:pt idx="9">
                  <c:v>40000 to 44999</c:v>
                </c:pt>
                <c:pt idx="10">
                  <c:v>45000 to 49999</c:v>
                </c:pt>
                <c:pt idx="11">
                  <c:v>Greater than or equal to 50000</c:v>
                </c:pt>
              </c:strCache>
            </c:strRef>
          </c:cat>
          <c:val>
            <c:numRef>
              <c:f>'Bonus - Goals'!$G$2:$G$13</c:f>
              <c:numCache>
                <c:formatCode>0%</c:formatCode>
                <c:ptCount val="12"/>
                <c:pt idx="0">
                  <c:v>0.24944812362030905</c:v>
                </c:pt>
                <c:pt idx="1">
                  <c:v>0.29745042492917845</c:v>
                </c:pt>
                <c:pt idx="2">
                  <c:v>0.39525139664804471</c:v>
                </c:pt>
                <c:pt idx="3">
                  <c:v>0.40909090909090912</c:v>
                </c:pt>
                <c:pt idx="4">
                  <c:v>0.44776119402985076</c:v>
                </c:pt>
                <c:pt idx="5">
                  <c:v>0.48648648648648651</c:v>
                </c:pt>
                <c:pt idx="6">
                  <c:v>0.46715328467153283</c:v>
                </c:pt>
                <c:pt idx="7">
                  <c:v>0.45121951219512196</c:v>
                </c:pt>
                <c:pt idx="8">
                  <c:v>0.4</c:v>
                </c:pt>
                <c:pt idx="9">
                  <c:v>0.37209302325581395</c:v>
                </c:pt>
                <c:pt idx="10">
                  <c:v>0.52380952380952384</c:v>
                </c:pt>
                <c:pt idx="11">
                  <c:v>0.58108108108108103</c:v>
                </c:pt>
              </c:numCache>
            </c:numRef>
          </c:val>
          <c:smooth val="0"/>
          <c:extLst>
            <c:ext xmlns:c16="http://schemas.microsoft.com/office/drawing/2014/chart" uri="{C3380CC4-5D6E-409C-BE32-E72D297353CC}">
              <c16:uniqueId val="{00000001-8336-4F74-BF24-ED855EFEE220}"/>
            </c:ext>
          </c:extLst>
        </c:ser>
        <c:ser>
          <c:idx val="2"/>
          <c:order val="2"/>
          <c:tx>
            <c:strRef>
              <c:f>'Bonus - Goals'!$H$1</c:f>
              <c:strCache>
                <c:ptCount val="1"/>
                <c:pt idx="0">
                  <c:v>Percentage Canceled</c:v>
                </c:pt>
              </c:strCache>
            </c:strRef>
          </c:tx>
          <c:spPr>
            <a:ln w="28575" cap="rnd">
              <a:solidFill>
                <a:schemeClr val="accent3"/>
              </a:solidFill>
              <a:round/>
            </a:ln>
            <a:effectLst/>
          </c:spPr>
          <c:marker>
            <c:symbol val="none"/>
          </c:marker>
          <c:cat>
            <c:strRef>
              <c:f>'Bonus - Goals'!$A$2:$A$13</c:f>
              <c:strCache>
                <c:ptCount val="12"/>
                <c:pt idx="0">
                  <c:v>Less than 1000</c:v>
                </c:pt>
                <c:pt idx="1">
                  <c:v>1000 to 4999</c:v>
                </c:pt>
                <c:pt idx="2">
                  <c:v>5000 to 9999</c:v>
                </c:pt>
                <c:pt idx="3">
                  <c:v>10000 to 14999</c:v>
                </c:pt>
                <c:pt idx="4">
                  <c:v>15000 to 19999</c:v>
                </c:pt>
                <c:pt idx="5">
                  <c:v>20000 to 24999</c:v>
                </c:pt>
                <c:pt idx="6">
                  <c:v>25000 to 29999</c:v>
                </c:pt>
                <c:pt idx="7">
                  <c:v>30000 to 34999</c:v>
                </c:pt>
                <c:pt idx="8">
                  <c:v>35000 to 39999</c:v>
                </c:pt>
                <c:pt idx="9">
                  <c:v>40000 to 44999</c:v>
                </c:pt>
                <c:pt idx="10">
                  <c:v>45000 to 49999</c:v>
                </c:pt>
                <c:pt idx="11">
                  <c:v>Greater than or equal to 50000</c:v>
                </c:pt>
              </c:strCache>
            </c:strRef>
          </c:cat>
          <c:val>
            <c:numRef>
              <c:f>'Bonus - Goals'!$H$2:$H$13</c:f>
              <c:numCache>
                <c:formatCode>0%</c:formatCode>
                <c:ptCount val="12"/>
                <c:pt idx="0">
                  <c:v>3.9735099337748346E-2</c:v>
                </c:pt>
                <c:pt idx="1">
                  <c:v>4.2492917847025496E-2</c:v>
                </c:pt>
                <c:pt idx="2">
                  <c:v>7.2625698324022353E-2</c:v>
                </c:pt>
                <c:pt idx="3">
                  <c:v>0.11363636363636363</c:v>
                </c:pt>
                <c:pt idx="4">
                  <c:v>8.45771144278607E-2</c:v>
                </c:pt>
                <c:pt idx="5">
                  <c:v>9.45945945945946E-2</c:v>
                </c:pt>
                <c:pt idx="6">
                  <c:v>0.13138686131386862</c:v>
                </c:pt>
                <c:pt idx="7">
                  <c:v>0.15853658536585366</c:v>
                </c:pt>
                <c:pt idx="8">
                  <c:v>0.12727272727272726</c:v>
                </c:pt>
                <c:pt idx="9">
                  <c:v>0.13953488372093023</c:v>
                </c:pt>
                <c:pt idx="10">
                  <c:v>0.19047619047619047</c:v>
                </c:pt>
                <c:pt idx="11">
                  <c:v>0.22522522522522523</c:v>
                </c:pt>
              </c:numCache>
            </c:numRef>
          </c:val>
          <c:smooth val="0"/>
          <c:extLst>
            <c:ext xmlns:c16="http://schemas.microsoft.com/office/drawing/2014/chart" uri="{C3380CC4-5D6E-409C-BE32-E72D297353CC}">
              <c16:uniqueId val="{00000002-8336-4F74-BF24-ED855EFEE220}"/>
            </c:ext>
          </c:extLst>
        </c:ser>
        <c:dLbls>
          <c:showLegendKey val="0"/>
          <c:showVal val="0"/>
          <c:showCatName val="0"/>
          <c:showSerName val="0"/>
          <c:showPercent val="0"/>
          <c:showBubbleSize val="0"/>
        </c:dLbls>
        <c:smooth val="0"/>
        <c:axId val="1902427776"/>
        <c:axId val="1359001504"/>
      </c:lineChart>
      <c:catAx>
        <c:axId val="1902427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9001504"/>
        <c:crosses val="autoZero"/>
        <c:auto val="1"/>
        <c:lblAlgn val="ctr"/>
        <c:lblOffset val="100"/>
        <c:noMultiLvlLbl val="0"/>
      </c:catAx>
      <c:valAx>
        <c:axId val="135900150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2427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4763D0FCE31415CB0B976F3D6CC6970"/>
        <w:category>
          <w:name w:val="General"/>
          <w:gallery w:val="placeholder"/>
        </w:category>
        <w:types>
          <w:type w:val="bbPlcHdr"/>
        </w:types>
        <w:behaviors>
          <w:behavior w:val="content"/>
        </w:behaviors>
        <w:guid w:val="{93C9A420-7374-48D4-9250-80CCB8D94C4C}"/>
      </w:docPartPr>
      <w:docPartBody>
        <w:p w:rsidR="009A60E2" w:rsidRDefault="00D55C5D">
          <w:pPr>
            <w:pStyle w:val="34763D0FCE31415CB0B976F3D6CC6970"/>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August 2</w:t>
          </w:r>
          <w:r w:rsidRPr="00D86945">
            <w:rPr>
              <w:rStyle w:val="SubtitleChar"/>
              <w:b/>
            </w:rPr>
            <w:fldChar w:fldCharType="end"/>
          </w:r>
        </w:p>
      </w:docPartBody>
    </w:docPart>
    <w:docPart>
      <w:docPartPr>
        <w:name w:val="67F60A3A92344EB39B0B7F450D064534"/>
        <w:category>
          <w:name w:val="General"/>
          <w:gallery w:val="placeholder"/>
        </w:category>
        <w:types>
          <w:type w:val="bbPlcHdr"/>
        </w:types>
        <w:behaviors>
          <w:behavior w:val="content"/>
        </w:behaviors>
        <w:guid w:val="{055701B3-E2F9-4D78-8A59-6D8D814CB34B}"/>
      </w:docPartPr>
      <w:docPartBody>
        <w:p w:rsidR="009A60E2" w:rsidRDefault="00D55C5D">
          <w:pPr>
            <w:pStyle w:val="67F60A3A92344EB39B0B7F450D064534"/>
          </w:pPr>
          <w:r>
            <w:t>COMPANY NAME</w:t>
          </w:r>
        </w:p>
      </w:docPartBody>
    </w:docPart>
    <w:docPart>
      <w:docPartPr>
        <w:name w:val="44830FA6DF194B29B9B1E9A847224AE5"/>
        <w:category>
          <w:name w:val="General"/>
          <w:gallery w:val="placeholder"/>
        </w:category>
        <w:types>
          <w:type w:val="bbPlcHdr"/>
        </w:types>
        <w:behaviors>
          <w:behavior w:val="content"/>
        </w:behaviors>
        <w:guid w:val="{1AC7AF71-3963-4970-B676-E8BB67DD1EC0}"/>
      </w:docPartPr>
      <w:docPartBody>
        <w:p w:rsidR="009A60E2" w:rsidRDefault="00D55C5D">
          <w:pPr>
            <w:pStyle w:val="44830FA6DF194B29B9B1E9A847224AE5"/>
          </w:pPr>
          <w:r>
            <w:t>Your Name</w:t>
          </w:r>
        </w:p>
      </w:docPartBody>
    </w:docPart>
    <w:docPart>
      <w:docPartPr>
        <w:name w:val="A63C6FEFCCDC4493B9C7FFE51D212A3E"/>
        <w:category>
          <w:name w:val="General"/>
          <w:gallery w:val="placeholder"/>
        </w:category>
        <w:types>
          <w:type w:val="bbPlcHdr"/>
        </w:types>
        <w:behaviors>
          <w:behavior w:val="content"/>
        </w:behaviors>
        <w:guid w:val="{78CC8519-86C7-4B0C-A540-6F3334A8A7F2}"/>
      </w:docPartPr>
      <w:docPartBody>
        <w:p w:rsidR="009A60E2" w:rsidRDefault="00D55C5D">
          <w:pPr>
            <w:pStyle w:val="A63C6FEFCCDC4493B9C7FFE51D212A3E"/>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C5D"/>
    <w:rsid w:val="003C7317"/>
    <w:rsid w:val="005F1AA8"/>
    <w:rsid w:val="009A60E2"/>
    <w:rsid w:val="00D55C5D"/>
    <w:rsid w:val="00F423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34763D0FCE31415CB0B976F3D6CC6970">
    <w:name w:val="34763D0FCE31415CB0B976F3D6CC6970"/>
  </w:style>
  <w:style w:type="paragraph" w:customStyle="1" w:styleId="67F60A3A92344EB39B0B7F450D064534">
    <w:name w:val="67F60A3A92344EB39B0B7F450D064534"/>
  </w:style>
  <w:style w:type="paragraph" w:customStyle="1" w:styleId="44830FA6DF194B29B9B1E9A847224AE5">
    <w:name w:val="44830FA6DF194B29B9B1E9A847224AE5"/>
  </w:style>
  <w:style w:type="paragraph" w:customStyle="1" w:styleId="A63C6FEFCCDC4493B9C7FFE51D212A3E">
    <w:name w:val="A63C6FEFCCDC4493B9C7FFE51D212A3E"/>
  </w:style>
  <w:style w:type="paragraph" w:customStyle="1" w:styleId="D94A64CBA9194F9C85D8AF5E04C85E8B">
    <w:name w:val="D94A64CBA9194F9C85D8AF5E04C85E8B"/>
  </w:style>
  <w:style w:type="paragraph" w:customStyle="1" w:styleId="000E727EAECE40E995E76387A76AF4DF">
    <w:name w:val="000E727EAECE40E995E76387A76AF4DF"/>
  </w:style>
  <w:style w:type="paragraph" w:customStyle="1" w:styleId="A8CEDC13FCAC4B83AC76847265176A77">
    <w:name w:val="A8CEDC13FCAC4B83AC76847265176A77"/>
  </w:style>
  <w:style w:type="paragraph" w:customStyle="1" w:styleId="D3928E957C914E439A88F0489A32B2A2">
    <w:name w:val="D3928E957C914E439A88F0489A32B2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Gabriel Pivaro</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Report .dotx</Template>
  <TotalTime>49</TotalTime>
  <Pages>5</Pages>
  <Words>324</Words>
  <Characters>1847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Gabriel Pivaro</dc:creator>
  <cp:keywords/>
  <cp:lastModifiedBy>Gabriel Pivaro</cp:lastModifiedBy>
  <cp:revision>12</cp:revision>
  <cp:lastPrinted>2006-08-01T17:47:00Z</cp:lastPrinted>
  <dcterms:created xsi:type="dcterms:W3CDTF">2020-08-02T22:39:00Z</dcterms:created>
  <dcterms:modified xsi:type="dcterms:W3CDTF">2020-08-08T22:45:00Z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